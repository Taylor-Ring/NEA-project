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41F" w:rsidRDefault="007F3E1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7F056" wp14:editId="5BBBC6B7">
                <wp:simplePos x="0" y="0"/>
                <wp:positionH relativeFrom="margin">
                  <wp:posOffset>2981325</wp:posOffset>
                </wp:positionH>
                <wp:positionV relativeFrom="paragraph">
                  <wp:posOffset>3648076</wp:posOffset>
                </wp:positionV>
                <wp:extent cx="3638550" cy="28194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Developer’s opinion: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7F05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34.75pt;margin-top:287.25pt;width:286.5pt;height:22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" fillcolor="white [3201]" strokeweight=".5pt">
                <v:textbox>
                  <w:txbxContent>
                    <w:p w:rsidR="00B814C8" w:rsidRDefault="00B814C8">
                      <w:r>
                        <w:t>Developer’s opinion: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ED5B0" wp14:editId="55888E30">
                <wp:simplePos x="0" y="0"/>
                <wp:positionH relativeFrom="margin">
                  <wp:align>left</wp:align>
                </wp:positionH>
                <wp:positionV relativeFrom="paragraph">
                  <wp:posOffset>1819275</wp:posOffset>
                </wp:positionV>
                <wp:extent cx="2981325" cy="1828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Improvements needed: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ED5B0" id="Text Box 6" o:spid="_x0000_s1027" type="#_x0000_t202" style="position:absolute;margin-left:0;margin-top:143.25pt;width:234.75pt;height:2in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" fillcolor="white [3201]" strokeweight=".5pt">
                <v:textbox>
                  <w:txbxContent>
                    <w:p w:rsidR="00B814C8" w:rsidRDefault="00B814C8">
                      <w:r>
                        <w:t>Improvements needed: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3ABB0" wp14:editId="579E807D">
                <wp:simplePos x="0" y="0"/>
                <wp:positionH relativeFrom="margin">
                  <wp:align>right</wp:align>
                </wp:positionH>
                <wp:positionV relativeFrom="paragraph">
                  <wp:posOffset>1819275</wp:posOffset>
                </wp:positionV>
                <wp:extent cx="3648075" cy="18383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Problems experienced: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3ABB0" id="Text Box 5" o:spid="_x0000_s1028" type="#_x0000_t202" style="position:absolute;margin-left:236.05pt;margin-top:143.25pt;width:287.25pt;height:144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" fillcolor="white [3201]" strokeweight=".5pt">
                <v:textbox>
                  <w:txbxContent>
                    <w:p w:rsidR="00B814C8" w:rsidRDefault="00B814C8">
                      <w:r>
                        <w:t>Problems experienced: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3D31F" wp14:editId="640713E5">
                <wp:simplePos x="0" y="0"/>
                <wp:positionH relativeFrom="margin">
                  <wp:align>left</wp:align>
                </wp:positionH>
                <wp:positionV relativeFrom="paragraph">
                  <wp:posOffset>3648075</wp:posOffset>
                </wp:positionV>
                <wp:extent cx="2981325" cy="28194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End Users opinion:</w:t>
                            </w:r>
                          </w:p>
                          <w:p w:rsidR="00B814C8" w:rsidRDefault="00B81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D31F" id="Text Box 7" o:spid="_x0000_s1029" type="#_x0000_t202" style="position:absolute;margin-left:0;margin-top:287.25pt;width:234.75pt;height:22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" fillcolor="white [3201]" strokeweight=".5pt">
                <v:textbox>
                  <w:txbxContent>
                    <w:p w:rsidR="00B814C8" w:rsidRDefault="00B814C8">
                      <w:r>
                        <w:t>End Users opinion:</w:t>
                      </w:r>
                    </w:p>
                    <w:p w:rsidR="00B814C8" w:rsidRDefault="00B814C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931B8B" wp14:editId="6C949E27">
                <wp:simplePos x="0" y="0"/>
                <wp:positionH relativeFrom="margin">
                  <wp:align>right</wp:align>
                </wp:positionH>
                <wp:positionV relativeFrom="paragraph">
                  <wp:posOffset>6467474</wp:posOffset>
                </wp:positionV>
                <wp:extent cx="6629400" cy="3267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3267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Graphical representation: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1B8B" id="Text Box 11" o:spid="_x0000_s1030" type="#_x0000_t202" style="position:absolute;margin-left:470.8pt;margin-top:509.25pt;width:522pt;height:257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" fillcolor="white [3201]" strokeweight=".5pt">
                <v:textbox>
                  <w:txbxContent>
                    <w:p w:rsidR="00B814C8" w:rsidRDefault="00B814C8">
                      <w:r>
                        <w:t>Graphical representation: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30D5C" wp14:editId="53C46C2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552575" cy="628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Prototype focused 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30D5C" id="Text Box 9" o:spid="_x0000_s1031" type="#_x0000_t202" style="position:absolute;margin-left:71.05pt;margin-top:0;width:122.25pt;height:4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" fillcolor="white [3201]" strokeweight=".5pt">
                <v:textbox>
                  <w:txbxContent>
                    <w:p w:rsidR="00B814C8" w:rsidRDefault="00B814C8">
                      <w:r>
                        <w:t>Prototype focused 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75AC99" wp14:editId="0A6B254E">
                <wp:simplePos x="0" y="0"/>
                <wp:positionH relativeFrom="margin">
                  <wp:posOffset>3848100</wp:posOffset>
                </wp:positionH>
                <wp:positionV relativeFrom="paragraph">
                  <wp:posOffset>0</wp:posOffset>
                </wp:positionV>
                <wp:extent cx="1219200" cy="628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End user: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AC99" id="Text Box 10" o:spid="_x0000_s1032" type="#_x0000_t202" style="position:absolute;margin-left:303pt;margin-top:0;width:96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" fillcolor="white [3201]" strokeweight=".5pt">
                <v:textbox>
                  <w:txbxContent>
                    <w:p w:rsidR="00B814C8" w:rsidRDefault="00B814C8">
                      <w:r>
                        <w:t>End user: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2CBE5" wp14:editId="73D4F09F">
                <wp:simplePos x="0" y="0"/>
                <wp:positionH relativeFrom="column">
                  <wp:posOffset>2924175</wp:posOffset>
                </wp:positionH>
                <wp:positionV relativeFrom="paragraph">
                  <wp:posOffset>0</wp:posOffset>
                </wp:positionV>
                <wp:extent cx="923925" cy="6286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Date tested: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CBE5" id="Text Box 3" o:spid="_x0000_s1033" type="#_x0000_t202" style="position:absolute;margin-left:230.25pt;margin-top:0;width:72.7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" fillcolor="white [3201]" strokeweight=".5pt">
                <v:textbox>
                  <w:txbxContent>
                    <w:p w:rsidR="00B814C8" w:rsidRDefault="00B814C8">
                      <w:r>
                        <w:t>Date tested: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FFB32" wp14:editId="24F49BAF">
                <wp:simplePos x="0" y="0"/>
                <wp:positionH relativeFrom="column">
                  <wp:posOffset>1304925</wp:posOffset>
                </wp:positionH>
                <wp:positionV relativeFrom="paragraph">
                  <wp:posOffset>0</wp:posOffset>
                </wp:positionV>
                <wp:extent cx="1619250" cy="6286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Prototype project name:</w:t>
                            </w:r>
                          </w:p>
                          <w:p w:rsidR="00B814C8" w:rsidRDefault="00B81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FFB32" id="Text Box 2" o:spid="_x0000_s1034" type="#_x0000_t202" style="position:absolute;margin-left:102.75pt;margin-top:0;width:127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" fillcolor="white [3201]" strokeweight=".5pt">
                <v:textbox>
                  <w:txbxContent>
                    <w:p w:rsidR="00B814C8" w:rsidRDefault="00B814C8">
                      <w:r>
                        <w:t>Prototype project name:</w:t>
                      </w:r>
                    </w:p>
                    <w:p w:rsidR="00B814C8" w:rsidRDefault="00B814C8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55F57" wp14:editId="0427737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04925" cy="6286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>Prototype number: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55F57" id="Text Box 1" o:spid="_x0000_s1035" type="#_x0000_t202" style="position:absolute;margin-left:0;margin-top:0;width:102.75pt;height:4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" fillcolor="white [3201]" strokeweight=".5pt">
                <v:textbox>
                  <w:txbxContent>
                    <w:p w:rsidR="00B814C8" w:rsidRDefault="00B814C8">
                      <w:r>
                        <w:t>Prototype number: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4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861E94" wp14:editId="4C501F5B">
                <wp:simplePos x="0" y="0"/>
                <wp:positionH relativeFrom="margin">
                  <wp:align>right</wp:align>
                </wp:positionH>
                <wp:positionV relativeFrom="paragraph">
                  <wp:posOffset>628650</wp:posOffset>
                </wp:positionV>
                <wp:extent cx="6619875" cy="11906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4C8" w:rsidRDefault="00B814C8">
                            <w:r>
                              <w:t xml:space="preserve">Problems and improvements adapted from previous prototype: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1E94" id="Text Box 4" o:spid="_x0000_s1036" type="#_x0000_t202" style="position:absolute;margin-left:470.05pt;margin-top:49.5pt;width:521.25pt;height:93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" fillcolor="white [3201]" strokeweight=".5pt">
                <v:textbox>
                  <w:txbxContent>
                    <w:p w:rsidR="00B814C8" w:rsidRDefault="00B814C8">
                      <w:r>
                        <w:t xml:space="preserve">Problems and improvements adapted from previous prototype: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441F" w:rsidSect="00B814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4C8"/>
    <w:rsid w:val="005F441F"/>
    <w:rsid w:val="007F3E11"/>
    <w:rsid w:val="00B8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9A6D"/>
  <w15:chartTrackingRefBased/>
  <w15:docId w15:val="{5B5523E5-AB21-429E-9262-43463E0E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8B29CFFE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Ring</dc:creator>
  <cp:keywords/>
  <dc:description/>
  <cp:lastModifiedBy>Taylor Ring</cp:lastModifiedBy>
  <cp:revision>1</cp:revision>
  <cp:lastPrinted>2016-10-10T09:38:00Z</cp:lastPrinted>
  <dcterms:created xsi:type="dcterms:W3CDTF">2016-10-10T09:22:00Z</dcterms:created>
  <dcterms:modified xsi:type="dcterms:W3CDTF">2016-10-10T09:39:00Z</dcterms:modified>
</cp:coreProperties>
</file>