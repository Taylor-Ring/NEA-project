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BE6DE" w14:textId="77777777" w:rsidR="005F441F" w:rsidRPr="006E2D6A" w:rsidRDefault="001B7587" w:rsidP="001B7587">
      <w:pPr>
        <w:jc w:val="center"/>
        <w:rPr>
          <w:sz w:val="24"/>
        </w:rPr>
      </w:pPr>
      <w:r w:rsidRPr="006E2D6A">
        <w:rPr>
          <w:sz w:val="24"/>
        </w:rPr>
        <w:t>Analysis stage</w:t>
      </w:r>
    </w:p>
    <w:p w14:paraId="5F248F7D" w14:textId="32F167FE" w:rsidR="001B7587" w:rsidRPr="006E2D6A" w:rsidRDefault="001B7587" w:rsidP="001B7587">
      <w:pPr>
        <w:rPr>
          <w:b/>
          <w:color w:val="2E74B5" w:themeColor="accent1" w:themeShade="BF"/>
          <w:sz w:val="32"/>
        </w:rPr>
      </w:pPr>
      <w:r w:rsidRPr="006E2D6A">
        <w:rPr>
          <w:b/>
          <w:color w:val="2E74B5" w:themeColor="accent1" w:themeShade="BF"/>
          <w:sz w:val="32"/>
        </w:rPr>
        <w:t>Introduction</w:t>
      </w:r>
      <w:r w:rsidR="006E2D6A" w:rsidRPr="006E2D6A">
        <w:rPr>
          <w:b/>
          <w:color w:val="2E74B5" w:themeColor="accent1" w:themeShade="BF"/>
          <w:sz w:val="32"/>
        </w:rPr>
        <w:t>:</w:t>
      </w:r>
    </w:p>
    <w:p w14:paraId="18A19B22" w14:textId="77777777" w:rsidR="008C4F0B" w:rsidRPr="006E2D6A" w:rsidRDefault="008C4F0B" w:rsidP="006C0C8C">
      <w:pPr>
        <w:rPr>
          <w:sz w:val="24"/>
        </w:rPr>
      </w:pPr>
      <w:r w:rsidRPr="006E2D6A">
        <w:rPr>
          <w:sz w:val="24"/>
        </w:rPr>
        <w:t>In chapter 1 of decision mathematics 2 in edexcel, students will learn and be able to solve transportation problems in different situations</w:t>
      </w:r>
      <w:r w:rsidR="002A5658" w:rsidRPr="006E2D6A">
        <w:rPr>
          <w:sz w:val="24"/>
        </w:rPr>
        <w:t xml:space="preserve">. For example: there are balanced and unbalanced problems that need to be dealt with differently to each other. The solution of the question is the optimal solution, which is the smallest amount to pay to deliver stock from multiple suppliers to multiple customers. This means that they will also learn the algorithms and methods associated with it. At some points, </w:t>
      </w:r>
      <w:r w:rsidR="003F093A" w:rsidRPr="006E2D6A">
        <w:rPr>
          <w:sz w:val="24"/>
        </w:rPr>
        <w:t>the whole process is repeated as</w:t>
      </w:r>
      <w:r w:rsidR="002A5658" w:rsidRPr="006E2D6A">
        <w:rPr>
          <w:sz w:val="24"/>
        </w:rPr>
        <w:t xml:space="preserve"> the optimal solution has not be achieved. </w:t>
      </w:r>
    </w:p>
    <w:p w14:paraId="0AC93056" w14:textId="77777777" w:rsidR="003F093A" w:rsidRPr="006E2D6A" w:rsidRDefault="003F093A" w:rsidP="006C0C8C">
      <w:pPr>
        <w:rPr>
          <w:sz w:val="24"/>
        </w:rPr>
      </w:pPr>
      <w:r w:rsidRPr="006E2D6A">
        <w:rPr>
          <w:sz w:val="24"/>
        </w:rPr>
        <w:t xml:space="preserve">The methods and algorithms can also be </w:t>
      </w:r>
      <w:r w:rsidR="002A5658" w:rsidRPr="006E2D6A">
        <w:rPr>
          <w:sz w:val="24"/>
        </w:rPr>
        <w:t>partly used as a “calculator” for companies to work out the minimum cost of deliveri</w:t>
      </w:r>
      <w:r w:rsidRPr="006E2D6A">
        <w:rPr>
          <w:sz w:val="24"/>
        </w:rPr>
        <w:t xml:space="preserve">ng stock to multiple customers. This therefore increases the overall profit that the company </w:t>
      </w:r>
      <w:commentRangeStart w:id="0"/>
      <w:commentRangeStart w:id="1"/>
      <w:r w:rsidRPr="006E2D6A">
        <w:rPr>
          <w:sz w:val="24"/>
        </w:rPr>
        <w:t>makes</w:t>
      </w:r>
      <w:commentRangeEnd w:id="0"/>
      <w:r w:rsidRPr="006E2D6A">
        <w:rPr>
          <w:rStyle w:val="CommentReference"/>
        </w:rPr>
        <w:commentReference w:id="0"/>
      </w:r>
      <w:commentRangeEnd w:id="1"/>
      <w:r w:rsidRPr="006E2D6A">
        <w:rPr>
          <w:rStyle w:val="CommentReference"/>
        </w:rPr>
        <w:commentReference w:id="1"/>
      </w:r>
      <w:r w:rsidRPr="006E2D6A">
        <w:rPr>
          <w:sz w:val="24"/>
        </w:rPr>
        <w:t>.</w:t>
      </w:r>
    </w:p>
    <w:p w14:paraId="63500392" w14:textId="77777777" w:rsidR="004E4084" w:rsidRPr="006E2D6A" w:rsidRDefault="003F093A" w:rsidP="006C0C8C">
      <w:pPr>
        <w:rPr>
          <w:sz w:val="24"/>
        </w:rPr>
      </w:pPr>
      <w:r w:rsidRPr="006E2D6A">
        <w:rPr>
          <w:sz w:val="24"/>
        </w:rPr>
        <w:t>There are two ways that the transportation can be represented: in a grid form, or in text. In grid form, it can show multiple information, like the delivery cost of each cell and the stock it will transfer, to the shadow cos</w:t>
      </w:r>
      <w:r w:rsidR="004E4084" w:rsidRPr="006E2D6A">
        <w:rPr>
          <w:sz w:val="24"/>
        </w:rPr>
        <w:t>ts and total supply and demand that each cell is affected by. In text form, it explains where an amount stock from a certain supplier will go to a certain customer.</w:t>
      </w:r>
    </w:p>
    <w:p w14:paraId="0FA5D7F3" w14:textId="77777777" w:rsidR="00C92D16" w:rsidRPr="006E2D6A" w:rsidRDefault="004E4084" w:rsidP="006C0C8C">
      <w:pPr>
        <w:rPr>
          <w:sz w:val="24"/>
        </w:rPr>
      </w:pPr>
      <w:r w:rsidRPr="006E2D6A">
        <w:rPr>
          <w:sz w:val="24"/>
        </w:rPr>
        <w:t xml:space="preserve">There are also multiple methods to use to get to an optimal solution for the problem. </w:t>
      </w:r>
      <w:r w:rsidR="00C92D16" w:rsidRPr="006E2D6A">
        <w:rPr>
          <w:sz w:val="24"/>
        </w:rPr>
        <w:t>the initial methods discussed in this project is the north-west corner method and the least-cost method. The least-cost method in general is finding the lowest delivery cost in a table, put as much stock as possible on that cell while not breaking the rules, and repeat. This leads to an optimal solution that is a bit easier than the other method.</w:t>
      </w:r>
    </w:p>
    <w:p w14:paraId="685A4BEF" w14:textId="77777777" w:rsidR="00C92D16" w:rsidRPr="006E2D6A" w:rsidRDefault="00C92D16" w:rsidP="006C0C8C">
      <w:pPr>
        <w:rPr>
          <w:sz w:val="24"/>
        </w:rPr>
      </w:pPr>
      <w:r w:rsidRPr="006E2D6A">
        <w:rPr>
          <w:sz w:val="24"/>
        </w:rPr>
        <w:t>The north-west corner method finds the initial solution for the problem by starting at the north-west corner of the gird, deal with stock and demand amount, and move in the direction where the supply or the demand or both is not at their limit. The initial solution then can be used to find the shadow costs, improvement indices and doing the stepping-stone method if necessary. This whole process is repeated until an optimal solution is found.</w:t>
      </w:r>
    </w:p>
    <w:p w14:paraId="6B1FF4AD" w14:textId="77777777" w:rsidR="00240EBB" w:rsidRPr="006E2D6A" w:rsidRDefault="004E4084" w:rsidP="00240EBB">
      <w:pPr>
        <w:rPr>
          <w:sz w:val="24"/>
        </w:rPr>
      </w:pPr>
      <w:r w:rsidRPr="006E2D6A">
        <w:rPr>
          <w:noProof/>
          <w:sz w:val="24"/>
          <w:lang w:eastAsia="en-GB"/>
        </w:rPr>
        <mc:AlternateContent>
          <mc:Choice Requires="wps">
            <w:drawing>
              <wp:anchor distT="0" distB="0" distL="114300" distR="114300" simplePos="0" relativeHeight="251669504" behindDoc="0" locked="0" layoutInCell="1" allowOverlap="1" wp14:anchorId="4641AF07" wp14:editId="60E48C7D">
                <wp:simplePos x="0" y="0"/>
                <wp:positionH relativeFrom="margin">
                  <wp:posOffset>295275</wp:posOffset>
                </wp:positionH>
                <wp:positionV relativeFrom="paragraph">
                  <wp:posOffset>634365</wp:posOffset>
                </wp:positionV>
                <wp:extent cx="2276475" cy="14954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276475" cy="1495425"/>
                        </a:xfrm>
                        <a:prstGeom prst="rect">
                          <a:avLst/>
                        </a:prstGeom>
                        <a:solidFill>
                          <a:schemeClr val="lt1"/>
                        </a:solidFill>
                        <a:ln w="6350">
                          <a:solidFill>
                            <a:prstClr val="black"/>
                          </a:solidFill>
                        </a:ln>
                      </wps:spPr>
                      <wps:txbx>
                        <w:txbxContent>
                          <w:p w14:paraId="4BD1278E" w14:textId="77777777" w:rsidR="004E4084" w:rsidRDefault="004E4084" w:rsidP="004E4084">
                            <w:pPr>
                              <w:jc w:val="center"/>
                            </w:pPr>
                            <w:r>
                              <w:t>S1 will deliver 100 stock to D1</w:t>
                            </w:r>
                          </w:p>
                          <w:p w14:paraId="31E74455" w14:textId="77777777" w:rsidR="004E4084" w:rsidRDefault="004E4084" w:rsidP="004E4084">
                            <w:pPr>
                              <w:jc w:val="center"/>
                            </w:pPr>
                            <w:r>
                              <w:t>S2 will deliver 100 stock to D1</w:t>
                            </w:r>
                          </w:p>
                          <w:p w14:paraId="1035513D" w14:textId="77777777" w:rsidR="004E4084" w:rsidRDefault="004E4084" w:rsidP="004E4084">
                            <w:pPr>
                              <w:jc w:val="center"/>
                            </w:pPr>
                            <w:r>
                              <w:t>S2 will deliver 100 stock to D2</w:t>
                            </w:r>
                          </w:p>
                          <w:p w14:paraId="687A5B43" w14:textId="77777777" w:rsidR="004E4084" w:rsidRDefault="004E4084" w:rsidP="004E4084">
                            <w:pPr>
                              <w:jc w:val="center"/>
                            </w:pPr>
                            <w:r>
                              <w:t>S3 will deliver 100 stock to D2</w:t>
                            </w:r>
                          </w:p>
                          <w:p w14:paraId="390C0BD5" w14:textId="77777777" w:rsidR="004E4084" w:rsidRDefault="004E4084" w:rsidP="004E4084">
                            <w:pPr>
                              <w:jc w:val="center"/>
                            </w:pPr>
                            <w:r>
                              <w:t>S3 will deliver 100 stock to 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41AF07" id="_x0000_t202" coordsize="21600,21600" o:spt="202" path="m,l,21600r21600,l21600,xe">
                <v:stroke joinstyle="miter"/>
                <v:path gradientshapeok="t" o:connecttype="rect"/>
              </v:shapetype>
              <v:shape id="Text Box 3" o:spid="_x0000_s1026" type="#_x0000_t202" style="position:absolute;margin-left:23.25pt;margin-top:49.95pt;width:179.25pt;height:117.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" fillcolor="white [3201]" strokeweight=".5pt">
                <v:textbox>
                  <w:txbxContent>
                    <w:p w14:paraId="4BD1278E" w14:textId="77777777" w:rsidR="004E4084" w:rsidRDefault="004E4084" w:rsidP="004E4084">
                      <w:pPr>
                        <w:jc w:val="center"/>
                      </w:pPr>
                      <w:r>
                        <w:t>S1 will deliver 100 stock to D1</w:t>
                      </w:r>
                    </w:p>
                    <w:p w14:paraId="31E74455" w14:textId="77777777" w:rsidR="004E4084" w:rsidRDefault="004E4084" w:rsidP="004E4084">
                      <w:pPr>
                        <w:jc w:val="center"/>
                      </w:pPr>
                      <w:r>
                        <w:t>S2 will deliver 100 stock to D1</w:t>
                      </w:r>
                    </w:p>
                    <w:p w14:paraId="1035513D" w14:textId="77777777" w:rsidR="004E4084" w:rsidRDefault="004E4084" w:rsidP="004E4084">
                      <w:pPr>
                        <w:jc w:val="center"/>
                      </w:pPr>
                      <w:r>
                        <w:t>S2 will deliver 100 stock to D2</w:t>
                      </w:r>
                    </w:p>
                    <w:p w14:paraId="687A5B43" w14:textId="77777777" w:rsidR="004E4084" w:rsidRDefault="004E4084" w:rsidP="004E4084">
                      <w:pPr>
                        <w:jc w:val="center"/>
                      </w:pPr>
                      <w:r>
                        <w:t>S3 will deliver 100 stock to D2</w:t>
                      </w:r>
                    </w:p>
                    <w:p w14:paraId="390C0BD5" w14:textId="77777777" w:rsidR="004E4084" w:rsidRDefault="004E4084" w:rsidP="004E4084">
                      <w:pPr>
                        <w:jc w:val="center"/>
                      </w:pPr>
                      <w:r>
                        <w:t>S3 will deliver 100 stock to D3</w:t>
                      </w:r>
                    </w:p>
                  </w:txbxContent>
                </v:textbox>
                <w10:wrap anchorx="margin"/>
              </v:shape>
            </w:pict>
          </mc:Fallback>
        </mc:AlternateContent>
      </w:r>
      <w:r w:rsidRPr="006E2D6A">
        <w:rPr>
          <w:noProof/>
          <w:sz w:val="24"/>
          <w:lang w:eastAsia="en-GB"/>
        </w:rPr>
        <w:drawing>
          <wp:anchor distT="0" distB="0" distL="114300" distR="114300" simplePos="0" relativeHeight="251658240" behindDoc="1" locked="0" layoutInCell="1" allowOverlap="1" wp14:anchorId="12155CB0" wp14:editId="58918CD3">
            <wp:simplePos x="0" y="0"/>
            <wp:positionH relativeFrom="column">
              <wp:posOffset>2771775</wp:posOffset>
            </wp:positionH>
            <wp:positionV relativeFrom="paragraph">
              <wp:posOffset>396240</wp:posOffset>
            </wp:positionV>
            <wp:extent cx="3604260" cy="18961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tor 2.PNG"/>
                    <pic:cNvPicPr/>
                  </pic:nvPicPr>
                  <pic:blipFill>
                    <a:blip r:embed="rId10">
                      <a:extLst>
                        <a:ext uri="{28A0092B-C50C-407E-A947-70E740481C1C}">
                          <a14:useLocalDpi xmlns:a14="http://schemas.microsoft.com/office/drawing/2010/main" val="0"/>
                        </a:ext>
                      </a:extLst>
                    </a:blip>
                    <a:stretch>
                      <a:fillRect/>
                    </a:stretch>
                  </pic:blipFill>
                  <pic:spPr>
                    <a:xfrm>
                      <a:off x="0" y="0"/>
                      <a:ext cx="3604260" cy="1896110"/>
                    </a:xfrm>
                    <a:prstGeom prst="rect">
                      <a:avLst/>
                    </a:prstGeom>
                  </pic:spPr>
                </pic:pic>
              </a:graphicData>
            </a:graphic>
          </wp:anchor>
        </w:drawing>
      </w:r>
      <w:r w:rsidR="00AA7970" w:rsidRPr="006E2D6A">
        <w:rPr>
          <w:noProof/>
          <w:sz w:val="24"/>
          <w:lang w:eastAsia="en-GB"/>
        </w:rPr>
        <mc:AlternateContent>
          <mc:Choice Requires="wps">
            <w:drawing>
              <wp:anchor distT="0" distB="0" distL="114300" distR="114300" simplePos="0" relativeHeight="251665408" behindDoc="0" locked="0" layoutInCell="1" allowOverlap="1" wp14:anchorId="6CF3AC2A" wp14:editId="5B20BD91">
                <wp:simplePos x="0" y="0"/>
                <wp:positionH relativeFrom="margin">
                  <wp:posOffset>333375</wp:posOffset>
                </wp:positionH>
                <wp:positionV relativeFrom="paragraph">
                  <wp:posOffset>2710815</wp:posOffset>
                </wp:positionV>
                <wp:extent cx="5935980" cy="7239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35980" cy="723900"/>
                        </a:xfrm>
                        <a:prstGeom prst="rect">
                          <a:avLst/>
                        </a:prstGeom>
                        <a:noFill/>
                        <a:ln w="6350">
                          <a:noFill/>
                        </a:ln>
                      </wps:spPr>
                      <wps:txbx>
                        <w:txbxContent>
                          <w:p w14:paraId="7450D683" w14:textId="77777777" w:rsidR="00811DBA" w:rsidRPr="00AA7970" w:rsidRDefault="004E4084" w:rsidP="00AA7970">
                            <w:pPr>
                              <w:jc w:val="center"/>
                              <w:rPr>
                                <w:color w:val="AEAAAA" w:themeColor="background2" w:themeShade="BF"/>
                              </w:rPr>
                            </w:pPr>
                            <w:r>
                              <w:rPr>
                                <w:color w:val="AEAAAA" w:themeColor="background2" w:themeShade="BF"/>
                              </w:rPr>
                              <w:t>the picture and text</w:t>
                            </w:r>
                            <w:r w:rsidR="00811DBA" w:rsidRPr="00AA7970">
                              <w:rPr>
                                <w:color w:val="AEAAAA" w:themeColor="background2" w:themeShade="BF"/>
                              </w:rPr>
                              <w:t xml:space="preserve"> above show the initial solution done by the north-west corn</w:t>
                            </w:r>
                            <w:r w:rsidR="00AA7970">
                              <w:rPr>
                                <w:color w:val="AEAAAA" w:themeColor="background2" w:themeShade="BF"/>
                              </w:rPr>
                              <w:t>er</w:t>
                            </w:r>
                            <w:r w:rsidR="00811DBA" w:rsidRPr="00AA7970">
                              <w:rPr>
                                <w:color w:val="AEAAAA" w:themeColor="background2" w:themeShade="BF"/>
                              </w:rPr>
                              <w:t xml:space="preserve"> method in grid and </w:t>
                            </w:r>
                            <w:r>
                              <w:rPr>
                                <w:color w:val="AEAAAA" w:themeColor="background2" w:themeShade="BF"/>
                              </w:rPr>
                              <w:t>text</w:t>
                            </w:r>
                            <w:r w:rsidR="00811DBA" w:rsidRPr="00AA7970">
                              <w:rPr>
                                <w:color w:val="AEAAAA" w:themeColor="background2" w:themeShade="BF"/>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3AC2A" id="Text Box 8" o:spid="_x0000_s1027" type="#_x0000_t202" style="position:absolute;margin-left:26.25pt;margin-top:213.45pt;width:467.4pt;height: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" filled="f" stroked="f" strokeweight=".5pt">
                <v:textbox>
                  <w:txbxContent>
                    <w:p w14:paraId="7450D683" w14:textId="77777777" w:rsidR="00811DBA" w:rsidRPr="00AA7970" w:rsidRDefault="004E4084" w:rsidP="00AA7970">
                      <w:pPr>
                        <w:jc w:val="center"/>
                        <w:rPr>
                          <w:color w:val="AEAAAA" w:themeColor="background2" w:themeShade="BF"/>
                        </w:rPr>
                      </w:pPr>
                      <w:r>
                        <w:rPr>
                          <w:color w:val="AEAAAA" w:themeColor="background2" w:themeShade="BF"/>
                        </w:rPr>
                        <w:t>the picture and text</w:t>
                      </w:r>
                      <w:r w:rsidR="00811DBA" w:rsidRPr="00AA7970">
                        <w:rPr>
                          <w:color w:val="AEAAAA" w:themeColor="background2" w:themeShade="BF"/>
                        </w:rPr>
                        <w:t xml:space="preserve"> above show the initial solution done by the north-west corn</w:t>
                      </w:r>
                      <w:r w:rsidR="00AA7970">
                        <w:rPr>
                          <w:color w:val="AEAAAA" w:themeColor="background2" w:themeShade="BF"/>
                        </w:rPr>
                        <w:t>er</w:t>
                      </w:r>
                      <w:r w:rsidR="00811DBA" w:rsidRPr="00AA7970">
                        <w:rPr>
                          <w:color w:val="AEAAAA" w:themeColor="background2" w:themeShade="BF"/>
                        </w:rPr>
                        <w:t xml:space="preserve"> method in grid and </w:t>
                      </w:r>
                      <w:r>
                        <w:rPr>
                          <w:color w:val="AEAAAA" w:themeColor="background2" w:themeShade="BF"/>
                        </w:rPr>
                        <w:t>text</w:t>
                      </w:r>
                      <w:r w:rsidR="00811DBA" w:rsidRPr="00AA7970">
                        <w:rPr>
                          <w:color w:val="AEAAAA" w:themeColor="background2" w:themeShade="BF"/>
                        </w:rPr>
                        <w:t xml:space="preserve"> form.</w:t>
                      </w:r>
                    </w:p>
                  </w:txbxContent>
                </v:textbox>
                <w10:wrap type="topAndBottom" anchorx="margin"/>
              </v:shape>
            </w:pict>
          </mc:Fallback>
        </mc:AlternateContent>
      </w:r>
    </w:p>
    <w:p w14:paraId="43FA7D6B" w14:textId="77777777" w:rsidR="003F093A" w:rsidRPr="006E2D6A" w:rsidRDefault="003F093A" w:rsidP="00240EBB">
      <w:pPr>
        <w:rPr>
          <w:sz w:val="32"/>
        </w:rPr>
      </w:pPr>
    </w:p>
    <w:p w14:paraId="7BAA5359" w14:textId="77777777" w:rsidR="00C036CF" w:rsidRPr="006E2D6A" w:rsidRDefault="00C036CF" w:rsidP="00240EBB">
      <w:pPr>
        <w:rPr>
          <w:b/>
          <w:color w:val="2E74B5" w:themeColor="accent1" w:themeShade="BF"/>
          <w:sz w:val="32"/>
        </w:rPr>
      </w:pPr>
      <w:r w:rsidRPr="006E2D6A">
        <w:rPr>
          <w:b/>
          <w:color w:val="2E74B5" w:themeColor="accent1" w:themeShade="BF"/>
          <w:sz w:val="32"/>
        </w:rPr>
        <w:lastRenderedPageBreak/>
        <w:t>The problem:</w:t>
      </w:r>
    </w:p>
    <w:p w14:paraId="504C8999" w14:textId="77777777" w:rsidR="00C036CF" w:rsidRPr="006E2D6A" w:rsidRDefault="00C036CF" w:rsidP="00240EBB">
      <w:pPr>
        <w:rPr>
          <w:sz w:val="24"/>
        </w:rPr>
      </w:pPr>
      <w:r w:rsidRPr="006E2D6A">
        <w:rPr>
          <w:sz w:val="24"/>
        </w:rPr>
        <w:t>As the north-west corner method only gives the initial solution and other algorithms</w:t>
      </w:r>
      <w:r w:rsidR="00FB75DF" w:rsidRPr="006E2D6A">
        <w:rPr>
          <w:sz w:val="24"/>
        </w:rPr>
        <w:t xml:space="preserve"> and methods are used, the whole process of finding the optimal solution is time-consuming and frustrating. The reason why is that a student could get wrong anywhere during the solving but, it’s very difficult to find (or even know that…) the solution that is correct at the time. This leads to students scraping their current solution and starting new, which is annoying.</w:t>
      </w:r>
    </w:p>
    <w:p w14:paraId="23478D9F" w14:textId="77777777" w:rsidR="00C036CF" w:rsidRPr="006E2D6A" w:rsidRDefault="00FB75DF" w:rsidP="00240EBB">
      <w:pPr>
        <w:rPr>
          <w:sz w:val="24"/>
        </w:rPr>
      </w:pPr>
      <w:r w:rsidRPr="006E2D6A">
        <w:rPr>
          <w:sz w:val="24"/>
        </w:rPr>
        <w:t xml:space="preserve">Another reason is that for the teacher to explain the correct optimal solution to the students is a long process. In the text book that is currently used only show the optimal solution, but not the solutions at each iteration. So the teacher can’t quickly check </w:t>
      </w:r>
      <w:r w:rsidR="00DD7DC5" w:rsidRPr="006E2D6A">
        <w:rPr>
          <w:sz w:val="24"/>
        </w:rPr>
        <w:t>that the students are correct at each stage.</w:t>
      </w:r>
    </w:p>
    <w:p w14:paraId="0B10DAD7" w14:textId="6957B61A" w:rsidR="007B438B" w:rsidRPr="006E2D6A" w:rsidRDefault="006F3E1E" w:rsidP="00240EBB">
      <w:pPr>
        <w:rPr>
          <w:b/>
          <w:color w:val="2E74B5" w:themeColor="accent1" w:themeShade="BF"/>
          <w:sz w:val="32"/>
        </w:rPr>
      </w:pPr>
      <w:r w:rsidRPr="006E2D6A">
        <w:rPr>
          <w:b/>
          <w:color w:val="2E74B5" w:themeColor="accent1" w:themeShade="BF"/>
          <w:sz w:val="32"/>
        </w:rPr>
        <w:t>Research</w:t>
      </w:r>
      <w:r w:rsidR="006E2D6A" w:rsidRPr="006E2D6A">
        <w:rPr>
          <w:b/>
          <w:color w:val="2E74B5" w:themeColor="accent1" w:themeShade="BF"/>
          <w:sz w:val="32"/>
        </w:rPr>
        <w:t>:</w:t>
      </w:r>
    </w:p>
    <w:p w14:paraId="20A827EC" w14:textId="77777777" w:rsidR="00DD7DC5" w:rsidRPr="006E2D6A" w:rsidRDefault="00DD7DC5" w:rsidP="00240EBB">
      <w:pPr>
        <w:rPr>
          <w:sz w:val="24"/>
        </w:rPr>
      </w:pPr>
      <w:r w:rsidRPr="006E2D6A">
        <w:rPr>
          <w:sz w:val="24"/>
        </w:rPr>
        <w:t xml:space="preserve">as part of the research, I examined websites, methods and instructions on how the problem can be solved. This will then be used to visualize an idea for the target </w:t>
      </w:r>
      <w:commentRangeStart w:id="2"/>
      <w:r w:rsidRPr="006E2D6A">
        <w:rPr>
          <w:sz w:val="24"/>
        </w:rPr>
        <w:t>prototype</w:t>
      </w:r>
      <w:commentRangeEnd w:id="2"/>
      <w:r w:rsidRPr="006E2D6A">
        <w:rPr>
          <w:rStyle w:val="CommentReference"/>
        </w:rPr>
        <w:commentReference w:id="2"/>
      </w:r>
      <w:r w:rsidRPr="006E2D6A">
        <w:rPr>
          <w:sz w:val="24"/>
        </w:rPr>
        <w:t>.</w:t>
      </w:r>
    </w:p>
    <w:p w14:paraId="6E105CF4" w14:textId="77777777" w:rsidR="007B438B" w:rsidRPr="006E2D6A" w:rsidRDefault="007B438B" w:rsidP="00240EBB">
      <w:pPr>
        <w:rPr>
          <w:sz w:val="24"/>
        </w:rPr>
      </w:pPr>
      <w:r w:rsidRPr="006E2D6A">
        <w:rPr>
          <w:sz w:val="24"/>
        </w:rPr>
        <w:t>The test data being used is this:</w:t>
      </w:r>
    </w:p>
    <w:tbl>
      <w:tblPr>
        <w:tblpPr w:leftFromText="180" w:rightFromText="180" w:vertAnchor="page" w:horzAnchor="margin" w:tblpY="6646"/>
        <w:tblW w:w="6749" w:type="dxa"/>
        <w:tblLook w:val="04A0" w:firstRow="1" w:lastRow="0" w:firstColumn="1" w:lastColumn="0" w:noHBand="0" w:noVBand="1"/>
      </w:tblPr>
      <w:tblGrid>
        <w:gridCol w:w="1555"/>
        <w:gridCol w:w="1174"/>
        <w:gridCol w:w="1340"/>
        <w:gridCol w:w="1340"/>
        <w:gridCol w:w="1340"/>
      </w:tblGrid>
      <w:tr w:rsidR="006E2D6A" w:rsidRPr="006E2D6A" w14:paraId="69FF581C" w14:textId="77777777" w:rsidTr="00DA53E2">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ADCC7"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unit cost</w:t>
            </w:r>
          </w:p>
        </w:tc>
        <w:tc>
          <w:tcPr>
            <w:tcW w:w="1174" w:type="dxa"/>
            <w:tcBorders>
              <w:top w:val="single" w:sz="4" w:space="0" w:color="auto"/>
              <w:left w:val="nil"/>
              <w:bottom w:val="single" w:sz="4" w:space="0" w:color="auto"/>
              <w:right w:val="single" w:sz="4" w:space="0" w:color="auto"/>
            </w:tcBorders>
            <w:shd w:val="clear" w:color="000000" w:fill="BF8F00"/>
            <w:noWrap/>
            <w:vAlign w:val="center"/>
            <w:hideMark/>
          </w:tcPr>
          <w:p w14:paraId="75847390"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customer1</w:t>
            </w:r>
          </w:p>
        </w:tc>
        <w:tc>
          <w:tcPr>
            <w:tcW w:w="1340" w:type="dxa"/>
            <w:tcBorders>
              <w:top w:val="single" w:sz="4" w:space="0" w:color="auto"/>
              <w:left w:val="nil"/>
              <w:bottom w:val="single" w:sz="4" w:space="0" w:color="auto"/>
              <w:right w:val="single" w:sz="4" w:space="0" w:color="auto"/>
            </w:tcBorders>
            <w:shd w:val="clear" w:color="000000" w:fill="BF8F00"/>
            <w:noWrap/>
            <w:vAlign w:val="center"/>
            <w:hideMark/>
          </w:tcPr>
          <w:p w14:paraId="75526122"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customer2</w:t>
            </w:r>
          </w:p>
        </w:tc>
        <w:tc>
          <w:tcPr>
            <w:tcW w:w="1340" w:type="dxa"/>
            <w:tcBorders>
              <w:top w:val="single" w:sz="4" w:space="0" w:color="auto"/>
              <w:left w:val="nil"/>
              <w:bottom w:val="single" w:sz="4" w:space="0" w:color="auto"/>
              <w:right w:val="single" w:sz="4" w:space="0" w:color="auto"/>
            </w:tcBorders>
            <w:shd w:val="clear" w:color="000000" w:fill="BF8F00"/>
            <w:noWrap/>
            <w:vAlign w:val="center"/>
            <w:hideMark/>
          </w:tcPr>
          <w:p w14:paraId="74653F13"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customer3</w:t>
            </w:r>
          </w:p>
        </w:tc>
        <w:tc>
          <w:tcPr>
            <w:tcW w:w="1340" w:type="dxa"/>
            <w:tcBorders>
              <w:top w:val="single" w:sz="4" w:space="0" w:color="auto"/>
              <w:left w:val="nil"/>
              <w:bottom w:val="single" w:sz="4" w:space="0" w:color="auto"/>
              <w:right w:val="single" w:sz="4" w:space="0" w:color="auto"/>
            </w:tcBorders>
            <w:shd w:val="clear" w:color="000000" w:fill="9BC2E6"/>
            <w:noWrap/>
            <w:vAlign w:val="center"/>
            <w:hideMark/>
          </w:tcPr>
          <w:p w14:paraId="6B31A121"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total supply</w:t>
            </w:r>
          </w:p>
        </w:tc>
      </w:tr>
      <w:tr w:rsidR="006E2D6A" w:rsidRPr="006E2D6A" w14:paraId="1400C75E" w14:textId="77777777" w:rsidTr="00DA53E2">
        <w:trPr>
          <w:trHeight w:val="300"/>
        </w:trPr>
        <w:tc>
          <w:tcPr>
            <w:tcW w:w="1555" w:type="dxa"/>
            <w:tcBorders>
              <w:top w:val="nil"/>
              <w:left w:val="single" w:sz="4" w:space="0" w:color="auto"/>
              <w:bottom w:val="single" w:sz="4" w:space="0" w:color="auto"/>
              <w:right w:val="single" w:sz="4" w:space="0" w:color="auto"/>
            </w:tcBorders>
            <w:shd w:val="clear" w:color="000000" w:fill="9BC2E6"/>
            <w:noWrap/>
            <w:vAlign w:val="center"/>
            <w:hideMark/>
          </w:tcPr>
          <w:p w14:paraId="03E42462"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supply 1</w:t>
            </w:r>
          </w:p>
        </w:tc>
        <w:tc>
          <w:tcPr>
            <w:tcW w:w="1174" w:type="dxa"/>
            <w:tcBorders>
              <w:top w:val="nil"/>
              <w:left w:val="nil"/>
              <w:bottom w:val="single" w:sz="4" w:space="0" w:color="auto"/>
              <w:right w:val="single" w:sz="4" w:space="0" w:color="auto"/>
            </w:tcBorders>
            <w:shd w:val="clear" w:color="000000" w:fill="F4B084"/>
            <w:noWrap/>
            <w:vAlign w:val="center"/>
            <w:hideMark/>
          </w:tcPr>
          <w:p w14:paraId="625480E4"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40</w:t>
            </w:r>
          </w:p>
        </w:tc>
        <w:tc>
          <w:tcPr>
            <w:tcW w:w="1340" w:type="dxa"/>
            <w:tcBorders>
              <w:top w:val="nil"/>
              <w:left w:val="nil"/>
              <w:bottom w:val="single" w:sz="4" w:space="0" w:color="auto"/>
              <w:right w:val="single" w:sz="4" w:space="0" w:color="auto"/>
            </w:tcBorders>
            <w:shd w:val="clear" w:color="000000" w:fill="F4B084"/>
            <w:noWrap/>
            <w:vAlign w:val="center"/>
            <w:hideMark/>
          </w:tcPr>
          <w:p w14:paraId="5EE19AFF"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47</w:t>
            </w:r>
          </w:p>
        </w:tc>
        <w:tc>
          <w:tcPr>
            <w:tcW w:w="1340" w:type="dxa"/>
            <w:tcBorders>
              <w:top w:val="nil"/>
              <w:left w:val="nil"/>
              <w:bottom w:val="single" w:sz="4" w:space="0" w:color="auto"/>
              <w:right w:val="single" w:sz="4" w:space="0" w:color="auto"/>
            </w:tcBorders>
            <w:shd w:val="clear" w:color="000000" w:fill="F4B084"/>
            <w:noWrap/>
            <w:vAlign w:val="center"/>
            <w:hideMark/>
          </w:tcPr>
          <w:p w14:paraId="1003FF42"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80</w:t>
            </w:r>
          </w:p>
        </w:tc>
        <w:tc>
          <w:tcPr>
            <w:tcW w:w="1340" w:type="dxa"/>
            <w:tcBorders>
              <w:top w:val="nil"/>
              <w:left w:val="nil"/>
              <w:bottom w:val="single" w:sz="4" w:space="0" w:color="auto"/>
              <w:right w:val="single" w:sz="4" w:space="0" w:color="auto"/>
            </w:tcBorders>
            <w:shd w:val="clear" w:color="000000" w:fill="9BC2E6"/>
            <w:noWrap/>
            <w:vAlign w:val="center"/>
            <w:hideMark/>
          </w:tcPr>
          <w:p w14:paraId="0464398F"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100</w:t>
            </w:r>
          </w:p>
        </w:tc>
      </w:tr>
      <w:tr w:rsidR="006E2D6A" w:rsidRPr="006E2D6A" w14:paraId="6D76A9D7" w14:textId="77777777" w:rsidTr="00DA53E2">
        <w:trPr>
          <w:trHeight w:val="300"/>
        </w:trPr>
        <w:tc>
          <w:tcPr>
            <w:tcW w:w="1555" w:type="dxa"/>
            <w:tcBorders>
              <w:top w:val="nil"/>
              <w:left w:val="single" w:sz="4" w:space="0" w:color="auto"/>
              <w:bottom w:val="single" w:sz="4" w:space="0" w:color="auto"/>
              <w:right w:val="single" w:sz="4" w:space="0" w:color="auto"/>
            </w:tcBorders>
            <w:shd w:val="clear" w:color="000000" w:fill="9BC2E6"/>
            <w:noWrap/>
            <w:vAlign w:val="center"/>
            <w:hideMark/>
          </w:tcPr>
          <w:p w14:paraId="7CED1F43"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supply 2</w:t>
            </w:r>
          </w:p>
        </w:tc>
        <w:tc>
          <w:tcPr>
            <w:tcW w:w="1174" w:type="dxa"/>
            <w:tcBorders>
              <w:top w:val="nil"/>
              <w:left w:val="nil"/>
              <w:bottom w:val="single" w:sz="4" w:space="0" w:color="auto"/>
              <w:right w:val="single" w:sz="4" w:space="0" w:color="auto"/>
            </w:tcBorders>
            <w:shd w:val="clear" w:color="000000" w:fill="F4B084"/>
            <w:noWrap/>
            <w:vAlign w:val="center"/>
            <w:hideMark/>
          </w:tcPr>
          <w:p w14:paraId="2FD53D6F"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72</w:t>
            </w:r>
          </w:p>
        </w:tc>
        <w:tc>
          <w:tcPr>
            <w:tcW w:w="1340" w:type="dxa"/>
            <w:tcBorders>
              <w:top w:val="nil"/>
              <w:left w:val="nil"/>
              <w:bottom w:val="single" w:sz="4" w:space="0" w:color="auto"/>
              <w:right w:val="single" w:sz="4" w:space="0" w:color="auto"/>
            </w:tcBorders>
            <w:shd w:val="clear" w:color="000000" w:fill="F4B084"/>
            <w:noWrap/>
            <w:vAlign w:val="center"/>
            <w:hideMark/>
          </w:tcPr>
          <w:p w14:paraId="22A29AFA"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36</w:t>
            </w:r>
          </w:p>
        </w:tc>
        <w:tc>
          <w:tcPr>
            <w:tcW w:w="1340" w:type="dxa"/>
            <w:tcBorders>
              <w:top w:val="nil"/>
              <w:left w:val="nil"/>
              <w:bottom w:val="single" w:sz="4" w:space="0" w:color="auto"/>
              <w:right w:val="single" w:sz="4" w:space="0" w:color="auto"/>
            </w:tcBorders>
            <w:shd w:val="clear" w:color="000000" w:fill="F4B084"/>
            <w:noWrap/>
            <w:vAlign w:val="center"/>
            <w:hideMark/>
          </w:tcPr>
          <w:p w14:paraId="53201F84"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58</w:t>
            </w:r>
          </w:p>
        </w:tc>
        <w:tc>
          <w:tcPr>
            <w:tcW w:w="1340" w:type="dxa"/>
            <w:tcBorders>
              <w:top w:val="nil"/>
              <w:left w:val="nil"/>
              <w:bottom w:val="single" w:sz="4" w:space="0" w:color="auto"/>
              <w:right w:val="single" w:sz="4" w:space="0" w:color="auto"/>
            </w:tcBorders>
            <w:shd w:val="clear" w:color="000000" w:fill="9BC2E6"/>
            <w:noWrap/>
            <w:vAlign w:val="center"/>
            <w:hideMark/>
          </w:tcPr>
          <w:p w14:paraId="1265FBB9"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200</w:t>
            </w:r>
          </w:p>
        </w:tc>
      </w:tr>
      <w:tr w:rsidR="006E2D6A" w:rsidRPr="006E2D6A" w14:paraId="79107119" w14:textId="77777777" w:rsidTr="00DA53E2">
        <w:trPr>
          <w:trHeight w:val="300"/>
        </w:trPr>
        <w:tc>
          <w:tcPr>
            <w:tcW w:w="1555" w:type="dxa"/>
            <w:tcBorders>
              <w:top w:val="nil"/>
              <w:left w:val="single" w:sz="4" w:space="0" w:color="auto"/>
              <w:bottom w:val="single" w:sz="4" w:space="0" w:color="auto"/>
              <w:right w:val="single" w:sz="4" w:space="0" w:color="auto"/>
            </w:tcBorders>
            <w:shd w:val="clear" w:color="000000" w:fill="9BC2E6"/>
            <w:noWrap/>
            <w:vAlign w:val="center"/>
            <w:hideMark/>
          </w:tcPr>
          <w:p w14:paraId="7C5EA1CD"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supply 3</w:t>
            </w:r>
          </w:p>
        </w:tc>
        <w:tc>
          <w:tcPr>
            <w:tcW w:w="1174" w:type="dxa"/>
            <w:tcBorders>
              <w:top w:val="nil"/>
              <w:left w:val="nil"/>
              <w:bottom w:val="single" w:sz="4" w:space="0" w:color="auto"/>
              <w:right w:val="single" w:sz="4" w:space="0" w:color="auto"/>
            </w:tcBorders>
            <w:shd w:val="clear" w:color="000000" w:fill="F4B084"/>
            <w:noWrap/>
            <w:vAlign w:val="center"/>
            <w:hideMark/>
          </w:tcPr>
          <w:p w14:paraId="557229AF"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24</w:t>
            </w:r>
          </w:p>
        </w:tc>
        <w:tc>
          <w:tcPr>
            <w:tcW w:w="1340" w:type="dxa"/>
            <w:tcBorders>
              <w:top w:val="nil"/>
              <w:left w:val="nil"/>
              <w:bottom w:val="single" w:sz="4" w:space="0" w:color="auto"/>
              <w:right w:val="single" w:sz="4" w:space="0" w:color="auto"/>
            </w:tcBorders>
            <w:shd w:val="clear" w:color="000000" w:fill="F4B084"/>
            <w:noWrap/>
            <w:vAlign w:val="center"/>
            <w:hideMark/>
          </w:tcPr>
          <w:p w14:paraId="17B6144A"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61</w:t>
            </w:r>
          </w:p>
        </w:tc>
        <w:tc>
          <w:tcPr>
            <w:tcW w:w="1340" w:type="dxa"/>
            <w:tcBorders>
              <w:top w:val="nil"/>
              <w:left w:val="nil"/>
              <w:bottom w:val="single" w:sz="4" w:space="0" w:color="auto"/>
              <w:right w:val="single" w:sz="4" w:space="0" w:color="auto"/>
            </w:tcBorders>
            <w:shd w:val="clear" w:color="000000" w:fill="F4B084"/>
            <w:noWrap/>
            <w:vAlign w:val="center"/>
            <w:hideMark/>
          </w:tcPr>
          <w:p w14:paraId="3F351C12"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71</w:t>
            </w:r>
          </w:p>
        </w:tc>
        <w:tc>
          <w:tcPr>
            <w:tcW w:w="1340" w:type="dxa"/>
            <w:tcBorders>
              <w:top w:val="nil"/>
              <w:left w:val="nil"/>
              <w:bottom w:val="single" w:sz="4" w:space="0" w:color="auto"/>
              <w:right w:val="single" w:sz="4" w:space="0" w:color="auto"/>
            </w:tcBorders>
            <w:shd w:val="clear" w:color="000000" w:fill="9BC2E6"/>
            <w:noWrap/>
            <w:vAlign w:val="center"/>
            <w:hideMark/>
          </w:tcPr>
          <w:p w14:paraId="7382B96D"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300</w:t>
            </w:r>
          </w:p>
        </w:tc>
      </w:tr>
      <w:tr w:rsidR="006E2D6A" w:rsidRPr="006E2D6A" w14:paraId="058B88A9" w14:textId="77777777" w:rsidTr="00DA53E2">
        <w:trPr>
          <w:trHeight w:val="382"/>
        </w:trPr>
        <w:tc>
          <w:tcPr>
            <w:tcW w:w="1555" w:type="dxa"/>
            <w:tcBorders>
              <w:top w:val="nil"/>
              <w:left w:val="single" w:sz="4" w:space="0" w:color="auto"/>
              <w:bottom w:val="single" w:sz="4" w:space="0" w:color="auto"/>
              <w:right w:val="single" w:sz="4" w:space="0" w:color="auto"/>
            </w:tcBorders>
            <w:shd w:val="clear" w:color="000000" w:fill="BF8F00"/>
            <w:noWrap/>
            <w:vAlign w:val="center"/>
            <w:hideMark/>
          </w:tcPr>
          <w:p w14:paraId="06CFB882"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total demand</w:t>
            </w:r>
          </w:p>
        </w:tc>
        <w:tc>
          <w:tcPr>
            <w:tcW w:w="1174" w:type="dxa"/>
            <w:tcBorders>
              <w:top w:val="nil"/>
              <w:left w:val="nil"/>
              <w:bottom w:val="single" w:sz="4" w:space="0" w:color="auto"/>
              <w:right w:val="single" w:sz="4" w:space="0" w:color="auto"/>
            </w:tcBorders>
            <w:shd w:val="clear" w:color="000000" w:fill="BF8F00"/>
            <w:noWrap/>
            <w:vAlign w:val="center"/>
            <w:hideMark/>
          </w:tcPr>
          <w:p w14:paraId="69E60068"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200</w:t>
            </w:r>
          </w:p>
        </w:tc>
        <w:tc>
          <w:tcPr>
            <w:tcW w:w="1340" w:type="dxa"/>
            <w:tcBorders>
              <w:top w:val="nil"/>
              <w:left w:val="nil"/>
              <w:bottom w:val="single" w:sz="4" w:space="0" w:color="auto"/>
              <w:right w:val="single" w:sz="4" w:space="0" w:color="auto"/>
            </w:tcBorders>
            <w:shd w:val="clear" w:color="000000" w:fill="BF8F00"/>
            <w:noWrap/>
            <w:vAlign w:val="center"/>
            <w:hideMark/>
          </w:tcPr>
          <w:p w14:paraId="37AA83ED"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200</w:t>
            </w:r>
          </w:p>
        </w:tc>
        <w:tc>
          <w:tcPr>
            <w:tcW w:w="1340" w:type="dxa"/>
            <w:tcBorders>
              <w:top w:val="nil"/>
              <w:left w:val="nil"/>
              <w:bottom w:val="single" w:sz="4" w:space="0" w:color="auto"/>
              <w:right w:val="single" w:sz="4" w:space="0" w:color="auto"/>
            </w:tcBorders>
            <w:shd w:val="clear" w:color="000000" w:fill="BF8F00"/>
            <w:noWrap/>
            <w:vAlign w:val="center"/>
            <w:hideMark/>
          </w:tcPr>
          <w:p w14:paraId="2393F563"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200</w:t>
            </w:r>
          </w:p>
        </w:tc>
        <w:tc>
          <w:tcPr>
            <w:tcW w:w="1340" w:type="dxa"/>
            <w:tcBorders>
              <w:top w:val="nil"/>
              <w:left w:val="nil"/>
              <w:bottom w:val="single" w:sz="4" w:space="0" w:color="auto"/>
              <w:right w:val="single" w:sz="4" w:space="0" w:color="auto"/>
            </w:tcBorders>
            <w:shd w:val="clear" w:color="000000" w:fill="7B7B7B"/>
            <w:noWrap/>
            <w:vAlign w:val="center"/>
            <w:hideMark/>
          </w:tcPr>
          <w:p w14:paraId="7E39AC14" w14:textId="77777777" w:rsidR="00DA53E2" w:rsidRPr="006E2D6A" w:rsidRDefault="00DA53E2" w:rsidP="00DA53E2">
            <w:pPr>
              <w:spacing w:after="0" w:line="240" w:lineRule="auto"/>
              <w:jc w:val="center"/>
              <w:rPr>
                <w:rFonts w:ascii="Calibri" w:eastAsia="Times New Roman" w:hAnsi="Calibri" w:cs="Times New Roman"/>
                <w:lang w:eastAsia="en-GB"/>
              </w:rPr>
            </w:pPr>
            <w:r w:rsidRPr="006E2D6A">
              <w:rPr>
                <w:rFonts w:ascii="Calibri" w:eastAsia="Times New Roman" w:hAnsi="Calibri" w:cs="Times New Roman"/>
                <w:lang w:eastAsia="en-GB"/>
              </w:rPr>
              <w:t>600</w:t>
            </w:r>
          </w:p>
        </w:tc>
      </w:tr>
    </w:tbl>
    <w:p w14:paraId="55066594" w14:textId="77777777" w:rsidR="007B438B" w:rsidRPr="006E2D6A" w:rsidRDefault="007B438B" w:rsidP="00240EBB">
      <w:pPr>
        <w:rPr>
          <w:sz w:val="24"/>
        </w:rPr>
      </w:pPr>
    </w:p>
    <w:p w14:paraId="7173C2B8" w14:textId="77777777" w:rsidR="00DA53E2" w:rsidRPr="006E2D6A" w:rsidRDefault="00DA53E2" w:rsidP="00240EBB">
      <w:pPr>
        <w:rPr>
          <w:sz w:val="24"/>
        </w:rPr>
      </w:pPr>
    </w:p>
    <w:p w14:paraId="0101F287" w14:textId="77777777" w:rsidR="00DA53E2" w:rsidRPr="006E2D6A" w:rsidRDefault="00DA53E2" w:rsidP="00240EBB">
      <w:pPr>
        <w:rPr>
          <w:sz w:val="24"/>
        </w:rPr>
      </w:pPr>
    </w:p>
    <w:p w14:paraId="42C1C4E3" w14:textId="77777777" w:rsidR="00DA53E2" w:rsidRPr="006E2D6A" w:rsidRDefault="00DA53E2" w:rsidP="00240EBB">
      <w:pPr>
        <w:rPr>
          <w:sz w:val="24"/>
        </w:rPr>
      </w:pPr>
    </w:p>
    <w:p w14:paraId="1EAB19E0" w14:textId="77777777" w:rsidR="00DA53E2" w:rsidRPr="006E2D6A" w:rsidRDefault="00DA53E2" w:rsidP="00240EBB">
      <w:pPr>
        <w:rPr>
          <w:sz w:val="24"/>
        </w:rPr>
      </w:pPr>
      <w:r w:rsidRPr="006E2D6A">
        <w:rPr>
          <w:sz w:val="24"/>
        </w:rPr>
        <w:t>This makes it easier to compare the solution with the test data that is being used for the research.</w:t>
      </w:r>
    </w:p>
    <w:p w14:paraId="250C6A69" w14:textId="77777777" w:rsidR="00DD7DC5" w:rsidRPr="006E2D6A" w:rsidRDefault="00DD7DC5" w:rsidP="00240EBB">
      <w:pPr>
        <w:rPr>
          <w:sz w:val="24"/>
        </w:rPr>
      </w:pPr>
      <w:r w:rsidRPr="006E2D6A">
        <w:rPr>
          <w:sz w:val="24"/>
        </w:rPr>
        <w:t>First product: north-west corner method calculator</w:t>
      </w:r>
      <w:r w:rsidRPr="006E2D6A">
        <w:rPr>
          <w:sz w:val="24"/>
          <w:vertAlign w:val="superscript"/>
        </w:rPr>
        <w:t>1</w:t>
      </w:r>
    </w:p>
    <w:p w14:paraId="257937CE" w14:textId="6F3222FE" w:rsidR="009914B6" w:rsidRPr="006E2D6A" w:rsidRDefault="006E2D6A" w:rsidP="00240EBB">
      <w:pPr>
        <w:rPr>
          <w:sz w:val="24"/>
        </w:rPr>
      </w:pPr>
      <w:r w:rsidRPr="006E2D6A">
        <w:rPr>
          <w:noProof/>
          <w:lang w:eastAsia="en-GB"/>
        </w:rPr>
        <w:drawing>
          <wp:anchor distT="0" distB="0" distL="114300" distR="114300" simplePos="0" relativeHeight="251673600" behindDoc="0" locked="0" layoutInCell="1" allowOverlap="1" wp14:anchorId="16892A0D" wp14:editId="27E2A485">
            <wp:simplePos x="0" y="0"/>
            <wp:positionH relativeFrom="margin">
              <wp:align>left</wp:align>
            </wp:positionH>
            <wp:positionV relativeFrom="paragraph">
              <wp:posOffset>1562735</wp:posOffset>
            </wp:positionV>
            <wp:extent cx="2714625" cy="116268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15899"/>
                    <a:stretch/>
                  </pic:blipFill>
                  <pic:spPr bwMode="auto">
                    <a:xfrm>
                      <a:off x="0" y="0"/>
                      <a:ext cx="2714625" cy="1162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2D6A">
        <w:rPr>
          <w:noProof/>
          <w:sz w:val="24"/>
          <w:lang w:eastAsia="en-GB"/>
        </w:rPr>
        <w:drawing>
          <wp:anchor distT="0" distB="0" distL="114300" distR="114300" simplePos="0" relativeHeight="251671552" behindDoc="1" locked="0" layoutInCell="1" allowOverlap="1" wp14:anchorId="59E35960" wp14:editId="28D9FAD2">
            <wp:simplePos x="0" y="0"/>
            <wp:positionH relativeFrom="margin">
              <wp:align>right</wp:align>
            </wp:positionH>
            <wp:positionV relativeFrom="paragraph">
              <wp:posOffset>1238250</wp:posOffset>
            </wp:positionV>
            <wp:extent cx="3910330" cy="2057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tor 2.PNG"/>
                    <pic:cNvPicPr/>
                  </pic:nvPicPr>
                  <pic:blipFill>
                    <a:blip r:embed="rId10">
                      <a:extLst>
                        <a:ext uri="{28A0092B-C50C-407E-A947-70E740481C1C}">
                          <a14:useLocalDpi xmlns:a14="http://schemas.microsoft.com/office/drawing/2010/main" val="0"/>
                        </a:ext>
                      </a:extLst>
                    </a:blip>
                    <a:stretch>
                      <a:fillRect/>
                    </a:stretch>
                  </pic:blipFill>
                  <pic:spPr>
                    <a:xfrm>
                      <a:off x="0" y="0"/>
                      <a:ext cx="3910330" cy="2057400"/>
                    </a:xfrm>
                    <a:prstGeom prst="rect">
                      <a:avLst/>
                    </a:prstGeom>
                  </pic:spPr>
                </pic:pic>
              </a:graphicData>
            </a:graphic>
            <wp14:sizeRelH relativeFrom="margin">
              <wp14:pctWidth>0</wp14:pctWidth>
            </wp14:sizeRelH>
            <wp14:sizeRelV relativeFrom="margin">
              <wp14:pctHeight>0</wp14:pctHeight>
            </wp14:sizeRelV>
          </wp:anchor>
        </w:drawing>
      </w:r>
      <w:r w:rsidR="009914B6" w:rsidRPr="006E2D6A">
        <w:rPr>
          <w:noProof/>
          <w:sz w:val="24"/>
          <w:lang w:eastAsia="en-GB"/>
        </w:rPr>
        <mc:AlternateContent>
          <mc:Choice Requires="wps">
            <w:drawing>
              <wp:anchor distT="0" distB="0" distL="114300" distR="114300" simplePos="0" relativeHeight="251675648" behindDoc="0" locked="0" layoutInCell="1" allowOverlap="1" wp14:anchorId="460525D0" wp14:editId="743D829D">
                <wp:simplePos x="0" y="0"/>
                <wp:positionH relativeFrom="column">
                  <wp:posOffset>-140677</wp:posOffset>
                </wp:positionH>
                <wp:positionV relativeFrom="paragraph">
                  <wp:posOffset>2991729</wp:posOffset>
                </wp:positionV>
                <wp:extent cx="2971800" cy="527539"/>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2971800" cy="527539"/>
                        </a:xfrm>
                        <a:prstGeom prst="rect">
                          <a:avLst/>
                        </a:prstGeom>
                        <a:noFill/>
                        <a:ln w="6350">
                          <a:noFill/>
                        </a:ln>
                      </wps:spPr>
                      <wps:txbx>
                        <w:txbxContent>
                          <w:p w14:paraId="4960E8EC" w14:textId="34C86F4D" w:rsidR="009914B6" w:rsidRPr="00DA53E2" w:rsidRDefault="009914B6" w:rsidP="009914B6">
                            <w:pPr>
                              <w:jc w:val="center"/>
                              <w:rPr>
                                <w:color w:val="808080" w:themeColor="background1" w:themeShade="80"/>
                              </w:rPr>
                            </w:pPr>
                            <w:r w:rsidRPr="00DA53E2">
                              <w:rPr>
                                <w:color w:val="808080" w:themeColor="background1" w:themeShade="80"/>
                              </w:rPr>
                              <w:t xml:space="preserve">A snapshot </w:t>
                            </w:r>
                            <w:r>
                              <w:rPr>
                                <w:color w:val="808080" w:themeColor="background1" w:themeShade="80"/>
                              </w:rPr>
                              <w:t>entering the number of rows and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525D0" id="Text Box 9" o:spid="_x0000_s1028" type="#_x0000_t202" style="position:absolute;margin-left:-11.1pt;margin-top:235.55pt;width:234pt;height:4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" filled="f" stroked="f" strokeweight=".5pt">
                <v:textbox>
                  <w:txbxContent>
                    <w:p w14:paraId="4960E8EC" w14:textId="34C86F4D" w:rsidR="009914B6" w:rsidRPr="00DA53E2" w:rsidRDefault="009914B6" w:rsidP="009914B6">
                      <w:pPr>
                        <w:jc w:val="center"/>
                        <w:rPr>
                          <w:color w:val="808080" w:themeColor="background1" w:themeShade="80"/>
                        </w:rPr>
                      </w:pPr>
                      <w:r w:rsidRPr="00DA53E2">
                        <w:rPr>
                          <w:color w:val="808080" w:themeColor="background1" w:themeShade="80"/>
                        </w:rPr>
                        <w:t xml:space="preserve">A snapshot </w:t>
                      </w:r>
                      <w:r>
                        <w:rPr>
                          <w:color w:val="808080" w:themeColor="background1" w:themeShade="80"/>
                        </w:rPr>
                        <w:t>entering the number of rows and columns</w:t>
                      </w:r>
                    </w:p>
                  </w:txbxContent>
                </v:textbox>
              </v:shape>
            </w:pict>
          </mc:Fallback>
        </mc:AlternateContent>
      </w:r>
      <w:r w:rsidR="00DD7DC5" w:rsidRPr="006E2D6A">
        <w:rPr>
          <w:sz w:val="24"/>
        </w:rPr>
        <w:t>The calculator on the website finds the initial solution by doing the north-west corner method.</w:t>
      </w:r>
      <w:r w:rsidR="007B438B" w:rsidRPr="006E2D6A">
        <w:rPr>
          <w:sz w:val="24"/>
        </w:rPr>
        <w:t xml:space="preserve"> I</w:t>
      </w:r>
      <w:r w:rsidR="00DD7DC5" w:rsidRPr="006E2D6A">
        <w:rPr>
          <w:sz w:val="24"/>
        </w:rPr>
        <w:t>t first asks the user how many rows and columns does the problem have. In general, this means how many suppliers and demanders</w:t>
      </w:r>
      <w:r w:rsidR="007B438B" w:rsidRPr="006E2D6A">
        <w:rPr>
          <w:sz w:val="24"/>
        </w:rPr>
        <w:t xml:space="preserve"> are involved with the problem. after clicking “create”, a gird is formed that allows you to enter delivery costs for each cell, including the total supply for each row and the total demand for each column</w:t>
      </w:r>
      <w:r w:rsidR="009914B6" w:rsidRPr="006E2D6A">
        <w:rPr>
          <w:sz w:val="24"/>
        </w:rPr>
        <w:t>. After the numbers are entered,</w:t>
      </w:r>
      <w:r w:rsidR="007B438B" w:rsidRPr="006E2D6A">
        <w:rPr>
          <w:sz w:val="24"/>
        </w:rPr>
        <w:t xml:space="preserve"> </w:t>
      </w:r>
      <w:r w:rsidR="009914B6" w:rsidRPr="006E2D6A">
        <w:rPr>
          <w:sz w:val="24"/>
        </w:rPr>
        <w:t>and</w:t>
      </w:r>
      <w:r w:rsidR="007B438B" w:rsidRPr="006E2D6A">
        <w:rPr>
          <w:sz w:val="24"/>
        </w:rPr>
        <w:t xml:space="preserve"> clicked “calculate”, It</w:t>
      </w:r>
      <w:r w:rsidR="00DD7DC5" w:rsidRPr="006E2D6A">
        <w:rPr>
          <w:sz w:val="24"/>
        </w:rPr>
        <w:t xml:space="preserve"> shows the solution in grid form</w:t>
      </w:r>
      <w:r w:rsidR="007B438B" w:rsidRPr="006E2D6A">
        <w:rPr>
          <w:sz w:val="24"/>
        </w:rPr>
        <w:t xml:space="preserve">, showing how much stock should go to each demander. It also shows and works out the total cost of the operation. </w:t>
      </w:r>
    </w:p>
    <w:p w14:paraId="094C74E1" w14:textId="56B525AE" w:rsidR="00DA53E2" w:rsidRPr="006E2D6A" w:rsidRDefault="006E2D6A" w:rsidP="00240EBB">
      <w:pPr>
        <w:rPr>
          <w:sz w:val="24"/>
        </w:rPr>
      </w:pPr>
      <w:r w:rsidRPr="006E2D6A">
        <w:rPr>
          <w:noProof/>
          <w:sz w:val="24"/>
          <w:lang w:eastAsia="en-GB"/>
        </w:rPr>
        <mc:AlternateContent>
          <mc:Choice Requires="wps">
            <w:drawing>
              <wp:anchor distT="0" distB="0" distL="114300" distR="114300" simplePos="0" relativeHeight="251672576" behindDoc="0" locked="0" layoutInCell="1" allowOverlap="1" wp14:anchorId="2467F860" wp14:editId="0645C16F">
                <wp:simplePos x="0" y="0"/>
                <wp:positionH relativeFrom="column">
                  <wp:posOffset>3248025</wp:posOffset>
                </wp:positionH>
                <wp:positionV relativeFrom="paragraph">
                  <wp:posOffset>1995170</wp:posOffset>
                </wp:positionV>
                <wp:extent cx="2971800"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71800" cy="276225"/>
                        </a:xfrm>
                        <a:prstGeom prst="rect">
                          <a:avLst/>
                        </a:prstGeom>
                        <a:noFill/>
                        <a:ln w="6350">
                          <a:noFill/>
                        </a:ln>
                      </wps:spPr>
                      <wps:txbx>
                        <w:txbxContent>
                          <w:p w14:paraId="008F8806" w14:textId="77777777" w:rsidR="00DA53E2" w:rsidRPr="00DA53E2" w:rsidRDefault="00DA53E2">
                            <w:pPr>
                              <w:rPr>
                                <w:color w:val="808080" w:themeColor="background1" w:themeShade="80"/>
                              </w:rPr>
                            </w:pPr>
                            <w:r w:rsidRPr="00DA53E2">
                              <w:rPr>
                                <w:color w:val="808080" w:themeColor="background1" w:themeShade="80"/>
                              </w:rPr>
                              <w:t>A snapshot of the initial solution of the test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7F860" id="Text Box 13" o:spid="_x0000_s1029" type="#_x0000_t202" style="position:absolute;margin-left:255.75pt;margin-top:157.1pt;width:234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VMAIAAFo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" filled="f" stroked="f" strokeweight=".5pt">
                <v:textbox>
                  <w:txbxContent>
                    <w:p w14:paraId="008F8806" w14:textId="77777777" w:rsidR="00DA53E2" w:rsidRPr="00DA53E2" w:rsidRDefault="00DA53E2">
                      <w:pPr>
                        <w:rPr>
                          <w:color w:val="808080" w:themeColor="background1" w:themeShade="80"/>
                        </w:rPr>
                      </w:pPr>
                      <w:r w:rsidRPr="00DA53E2">
                        <w:rPr>
                          <w:color w:val="808080" w:themeColor="background1" w:themeShade="80"/>
                        </w:rPr>
                        <w:t>A snapshot of the initial solution of the test data.</w:t>
                      </w:r>
                    </w:p>
                  </w:txbxContent>
                </v:textbox>
              </v:shape>
            </w:pict>
          </mc:Fallback>
        </mc:AlternateContent>
      </w:r>
      <w:r w:rsidRPr="006E2D6A">
        <w:rPr>
          <w:noProof/>
          <w:sz w:val="24"/>
          <w:lang w:eastAsia="en-GB"/>
        </w:rPr>
        <mc:AlternateContent>
          <mc:Choice Requires="wps">
            <w:drawing>
              <wp:anchor distT="0" distB="0" distL="114300" distR="114300" simplePos="0" relativeHeight="251660288" behindDoc="0" locked="0" layoutInCell="1" allowOverlap="1" wp14:anchorId="592D8A64" wp14:editId="6E819DE5">
                <wp:simplePos x="0" y="0"/>
                <wp:positionH relativeFrom="margin">
                  <wp:posOffset>19050</wp:posOffset>
                </wp:positionH>
                <wp:positionV relativeFrom="paragraph">
                  <wp:posOffset>2603500</wp:posOffset>
                </wp:positionV>
                <wp:extent cx="2402840" cy="0"/>
                <wp:effectExtent l="0" t="0" r="35560" b="19050"/>
                <wp:wrapTopAndBottom/>
                <wp:docPr id="5" name="Straight Connector 5"/>
                <wp:cNvGraphicFramePr/>
                <a:graphic xmlns:a="http://schemas.openxmlformats.org/drawingml/2006/main">
                  <a:graphicData uri="http://schemas.microsoft.com/office/word/2010/wordprocessingShape">
                    <wps:wsp>
                      <wps:cNvCnPr/>
                      <wps:spPr>
                        <a:xfrm>
                          <a:off x="0" y="0"/>
                          <a:ext cx="2402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BEFEE" id="Straight Connector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5pt,205pt" to="190.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" strokecolor="black [3200]" strokeweight=".5pt">
                <v:stroke joinstyle="miter"/>
                <w10:wrap type="topAndBottom" anchorx="margin"/>
              </v:line>
            </w:pict>
          </mc:Fallback>
        </mc:AlternateContent>
      </w:r>
      <w:r w:rsidRPr="006E2D6A">
        <w:rPr>
          <w:noProof/>
          <w:sz w:val="24"/>
          <w:lang w:eastAsia="en-GB"/>
        </w:rPr>
        <mc:AlternateContent>
          <mc:Choice Requires="wps">
            <w:drawing>
              <wp:anchor distT="0" distB="0" distL="114300" distR="114300" simplePos="0" relativeHeight="251663360" behindDoc="0" locked="0" layoutInCell="1" allowOverlap="1" wp14:anchorId="2F274057" wp14:editId="0BC681C8">
                <wp:simplePos x="0" y="0"/>
                <wp:positionH relativeFrom="margin">
                  <wp:posOffset>19050</wp:posOffset>
                </wp:positionH>
                <wp:positionV relativeFrom="paragraph">
                  <wp:posOffset>2330450</wp:posOffset>
                </wp:positionV>
                <wp:extent cx="6617970" cy="576580"/>
                <wp:effectExtent l="0" t="0" r="11430" b="13970"/>
                <wp:wrapTopAndBottom/>
                <wp:docPr id="1" name="Text Box 1"/>
                <wp:cNvGraphicFramePr/>
                <a:graphic xmlns:a="http://schemas.openxmlformats.org/drawingml/2006/main">
                  <a:graphicData uri="http://schemas.microsoft.com/office/word/2010/wordprocessingShape">
                    <wps:wsp>
                      <wps:cNvSpPr txBox="1"/>
                      <wps:spPr>
                        <a:xfrm>
                          <a:off x="0" y="0"/>
                          <a:ext cx="6617970" cy="576580"/>
                        </a:xfrm>
                        <a:prstGeom prst="rect">
                          <a:avLst/>
                        </a:prstGeom>
                        <a:solidFill>
                          <a:schemeClr val="lt1"/>
                        </a:solidFill>
                        <a:ln w="6350">
                          <a:solidFill>
                            <a:prstClr val="black"/>
                          </a:solidFill>
                        </a:ln>
                      </wps:spPr>
                      <wps:txbx>
                        <w:txbxContent>
                          <w:p w14:paraId="784DCCE8" w14:textId="77777777" w:rsidR="00811DBA" w:rsidRDefault="00811DBA">
                            <w:r>
                              <w:rPr>
                                <w:sz w:val="24"/>
                                <w:vertAlign w:val="superscript"/>
                              </w:rPr>
                              <w:t>1</w:t>
                            </w:r>
                            <w:hyperlink r:id="rId12" w:history="1">
                              <w:r w:rsidRPr="000F0691">
                                <w:rPr>
                                  <w:rStyle w:val="Hyperlink"/>
                                  <w:sz w:val="24"/>
                                </w:rPr>
                                <w:t>https://www.easycalculation.com/operations-research/minimum-transportation-northwest-corner-method.php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74057" id="Text Box 1" o:spid="_x0000_s1030" type="#_x0000_t202" style="position:absolute;margin-left:1.5pt;margin-top:183.5pt;width:521.1pt;height:45.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" fillcolor="white [3201]" strokeweight=".5pt">
                <v:textbox>
                  <w:txbxContent>
                    <w:p w14:paraId="784DCCE8" w14:textId="77777777" w:rsidR="00811DBA" w:rsidRDefault="00811DBA">
                      <w:r>
                        <w:rPr>
                          <w:sz w:val="24"/>
                          <w:vertAlign w:val="superscript"/>
                        </w:rPr>
                        <w:t>1</w:t>
                      </w:r>
                      <w:hyperlink r:id="rId13" w:history="1">
                        <w:r w:rsidRPr="000F0691">
                          <w:rPr>
                            <w:rStyle w:val="Hyperlink"/>
                            <w:sz w:val="24"/>
                          </w:rPr>
                          <w:t>https://www.easycalculation.com/operations-research/minimum-transportation-northwest-corner-method.php</w:t>
                        </w:r>
                      </w:hyperlink>
                    </w:p>
                  </w:txbxContent>
                </v:textbox>
                <w10:wrap type="topAndBottom" anchorx="margin"/>
              </v:shape>
            </w:pict>
          </mc:Fallback>
        </mc:AlternateContent>
      </w:r>
    </w:p>
    <w:p w14:paraId="552C89AB" w14:textId="739FE780" w:rsidR="007B438B" w:rsidRPr="006E2D6A" w:rsidRDefault="007B438B" w:rsidP="00240EBB">
      <w:pPr>
        <w:rPr>
          <w:sz w:val="24"/>
        </w:rPr>
      </w:pPr>
    </w:p>
    <w:p w14:paraId="28AA4C39" w14:textId="66CED06B" w:rsidR="00DD7DC5" w:rsidRPr="006E2D6A" w:rsidRDefault="00DD7DC5" w:rsidP="00240EBB">
      <w:pPr>
        <w:rPr>
          <w:sz w:val="24"/>
        </w:rPr>
      </w:pPr>
    </w:p>
    <w:p w14:paraId="283AFE26" w14:textId="67D7D11B" w:rsidR="00AA7970" w:rsidRPr="006E2D6A" w:rsidRDefault="009914B6" w:rsidP="002E40D8">
      <w:pPr>
        <w:rPr>
          <w:color w:val="2E74B5" w:themeColor="accent1" w:themeShade="BF"/>
          <w:sz w:val="24"/>
        </w:rPr>
      </w:pPr>
      <w:r w:rsidRPr="006E2D6A">
        <w:rPr>
          <w:color w:val="2E74B5" w:themeColor="accent1" w:themeShade="BF"/>
          <w:sz w:val="24"/>
        </w:rPr>
        <w:t>Advantages:</w:t>
      </w:r>
    </w:p>
    <w:p w14:paraId="1E7685AA" w14:textId="0157B673" w:rsidR="009914B6" w:rsidRPr="006E2D6A" w:rsidRDefault="009914B6" w:rsidP="009914B6">
      <w:pPr>
        <w:pStyle w:val="ListParagraph"/>
        <w:numPr>
          <w:ilvl w:val="0"/>
          <w:numId w:val="16"/>
        </w:numPr>
        <w:rPr>
          <w:sz w:val="24"/>
        </w:rPr>
      </w:pPr>
      <w:r w:rsidRPr="006E2D6A">
        <w:rPr>
          <w:sz w:val="24"/>
        </w:rPr>
        <w:t>In terms of design</w:t>
      </w:r>
      <w:r w:rsidR="004F7162" w:rsidRPr="006E2D6A">
        <w:rPr>
          <w:sz w:val="24"/>
        </w:rPr>
        <w:t xml:space="preserve"> and placement of the entry boxes</w:t>
      </w:r>
      <w:r w:rsidRPr="006E2D6A">
        <w:rPr>
          <w:sz w:val="24"/>
        </w:rPr>
        <w:t xml:space="preserve">, the appearance of the calculator is </w:t>
      </w:r>
      <w:r w:rsidR="004F7162" w:rsidRPr="006E2D6A">
        <w:rPr>
          <w:sz w:val="24"/>
        </w:rPr>
        <w:t>nice and easy to follow</w:t>
      </w:r>
      <w:r w:rsidR="00EC1E93" w:rsidRPr="006E2D6A">
        <w:rPr>
          <w:sz w:val="24"/>
        </w:rPr>
        <w:t>. It makes it simple and only requires the user to enter the required numbers.</w:t>
      </w:r>
    </w:p>
    <w:p w14:paraId="63DD59F3" w14:textId="3099EA65" w:rsidR="00EC1E93" w:rsidRPr="006E2D6A" w:rsidRDefault="00EC1E93" w:rsidP="009914B6">
      <w:pPr>
        <w:pStyle w:val="ListParagraph"/>
        <w:numPr>
          <w:ilvl w:val="0"/>
          <w:numId w:val="16"/>
        </w:numPr>
        <w:rPr>
          <w:sz w:val="24"/>
        </w:rPr>
      </w:pPr>
      <w:r w:rsidRPr="006E2D6A">
        <w:rPr>
          <w:sz w:val="24"/>
        </w:rPr>
        <w:t>It does as it said. It works out the initial solution of the problem.</w:t>
      </w:r>
    </w:p>
    <w:p w14:paraId="27792FAB" w14:textId="7E4BE581" w:rsidR="00EC1E93" w:rsidRPr="006E2D6A" w:rsidRDefault="00EC1E93" w:rsidP="009914B6">
      <w:pPr>
        <w:pStyle w:val="ListParagraph"/>
        <w:numPr>
          <w:ilvl w:val="0"/>
          <w:numId w:val="16"/>
        </w:numPr>
        <w:rPr>
          <w:sz w:val="24"/>
        </w:rPr>
      </w:pPr>
      <w:r w:rsidRPr="006E2D6A">
        <w:rPr>
          <w:sz w:val="24"/>
        </w:rPr>
        <w:t>The web-based utility is also free to use as well.</w:t>
      </w:r>
    </w:p>
    <w:p w14:paraId="3BF10FD0" w14:textId="1B96E2ED" w:rsidR="00EC1E93" w:rsidRPr="006E2D6A" w:rsidRDefault="00EC1E93" w:rsidP="00EC1E93">
      <w:pPr>
        <w:rPr>
          <w:color w:val="2E74B5" w:themeColor="accent1" w:themeShade="BF"/>
          <w:sz w:val="24"/>
        </w:rPr>
      </w:pPr>
      <w:r w:rsidRPr="006E2D6A">
        <w:rPr>
          <w:color w:val="2E74B5" w:themeColor="accent1" w:themeShade="BF"/>
          <w:sz w:val="24"/>
        </w:rPr>
        <w:t>Disadvantages:</w:t>
      </w:r>
    </w:p>
    <w:p w14:paraId="3A5CB8C0" w14:textId="7D8886FC" w:rsidR="001B195B" w:rsidRPr="006E2D6A" w:rsidRDefault="008C1713" w:rsidP="001B195B">
      <w:pPr>
        <w:pStyle w:val="ListParagraph"/>
        <w:numPr>
          <w:ilvl w:val="0"/>
          <w:numId w:val="17"/>
        </w:numPr>
        <w:rPr>
          <w:sz w:val="24"/>
        </w:rPr>
      </w:pPr>
      <w:r w:rsidRPr="006E2D6A">
        <w:rPr>
          <w:sz w:val="24"/>
        </w:rPr>
        <w:t>In the terms of the showing of the initial solution, some people can be a little confused</w:t>
      </w:r>
      <w:r w:rsidR="001B195B" w:rsidRPr="006E2D6A">
        <w:rPr>
          <w:sz w:val="24"/>
        </w:rPr>
        <w:t xml:space="preserve"> on which numbers are which if a student is just starting on the problem.</w:t>
      </w:r>
    </w:p>
    <w:p w14:paraId="3EDA2603" w14:textId="3073B41F" w:rsidR="0018153B" w:rsidRPr="006E2D6A" w:rsidRDefault="001B195B" w:rsidP="001B195B">
      <w:pPr>
        <w:pStyle w:val="ListParagraph"/>
        <w:numPr>
          <w:ilvl w:val="0"/>
          <w:numId w:val="17"/>
        </w:numPr>
        <w:rPr>
          <w:sz w:val="24"/>
        </w:rPr>
      </w:pPr>
      <w:r w:rsidRPr="006E2D6A">
        <w:rPr>
          <w:sz w:val="24"/>
        </w:rPr>
        <w:t>Even through it’s a great calculator to show the result of the method, it does not show the individual steps to get to the solution. This makes it not useful for students who want to know how to do it.</w:t>
      </w:r>
    </w:p>
    <w:p w14:paraId="48531993" w14:textId="7BC935A2" w:rsidR="0018153B" w:rsidRPr="006E2D6A" w:rsidRDefault="0018153B" w:rsidP="001B195B">
      <w:pPr>
        <w:pStyle w:val="ListParagraph"/>
        <w:numPr>
          <w:ilvl w:val="0"/>
          <w:numId w:val="17"/>
        </w:numPr>
        <w:rPr>
          <w:sz w:val="24"/>
        </w:rPr>
      </w:pPr>
      <w:r w:rsidRPr="006E2D6A">
        <w:rPr>
          <w:sz w:val="24"/>
        </w:rPr>
        <w:t>It only does the method and that’s it. Which means that the optimal solution has not been found.</w:t>
      </w:r>
    </w:p>
    <w:p w14:paraId="3BC6DBA8" w14:textId="4F111105" w:rsidR="001B195B" w:rsidRPr="006E2D6A" w:rsidRDefault="001B195B" w:rsidP="0018153B">
      <w:pPr>
        <w:rPr>
          <w:color w:val="2E74B5" w:themeColor="accent1" w:themeShade="BF"/>
          <w:sz w:val="24"/>
        </w:rPr>
      </w:pPr>
      <w:r w:rsidRPr="006E2D6A">
        <w:rPr>
          <w:color w:val="2E74B5" w:themeColor="accent1" w:themeShade="BF"/>
          <w:sz w:val="24"/>
        </w:rPr>
        <w:t>Second product: the excel built-in solver</w:t>
      </w:r>
      <w:r w:rsidRPr="006E2D6A">
        <w:rPr>
          <w:color w:val="2E74B5" w:themeColor="accent1" w:themeShade="BF"/>
          <w:sz w:val="24"/>
          <w:vertAlign w:val="superscript"/>
        </w:rPr>
        <w:t>2</w:t>
      </w:r>
    </w:p>
    <w:p w14:paraId="1FE113BA" w14:textId="3869C8B4" w:rsidR="001B195B" w:rsidRPr="006E2D6A" w:rsidRDefault="001B195B" w:rsidP="001B195B">
      <w:pPr>
        <w:rPr>
          <w:sz w:val="24"/>
        </w:rPr>
      </w:pPr>
      <w:r w:rsidRPr="006E2D6A">
        <w:rPr>
          <w:sz w:val="24"/>
        </w:rPr>
        <w:t>The second way of doing this is using the solver in excel. First, the user has to create a structure that they understand. They also need to include the additional elements like the current total supply for each row and the same for the column. After the user inputs the numbers, another grid has to be c</w:t>
      </w:r>
      <w:r w:rsidR="007F746E" w:rsidRPr="006E2D6A">
        <w:rPr>
          <w:sz w:val="24"/>
        </w:rPr>
        <w:t>reated,</w:t>
      </w:r>
      <w:r w:rsidR="001B0CCA" w:rsidRPr="006E2D6A">
        <w:rPr>
          <w:sz w:val="24"/>
        </w:rPr>
        <w:t xml:space="preserve"> that holds the solution to the problem</w:t>
      </w:r>
      <w:r w:rsidR="007F746E" w:rsidRPr="006E2D6A">
        <w:rPr>
          <w:sz w:val="24"/>
        </w:rPr>
        <w:t>, the user now starts the solver in excel. This opens the window and the user has to adapt the options and information so that it can find the optimal solution.</w:t>
      </w:r>
      <w:r w:rsidR="001B0CCA" w:rsidRPr="006E2D6A">
        <w:rPr>
          <w:sz w:val="24"/>
        </w:rPr>
        <w:t xml:space="preserve"> </w:t>
      </w:r>
    </w:p>
    <w:p w14:paraId="63715E5D" w14:textId="6EED6F6E" w:rsidR="007F746E" w:rsidRPr="006E2D6A" w:rsidRDefault="001B0CCA" w:rsidP="001B195B">
      <w:pPr>
        <w:rPr>
          <w:sz w:val="24"/>
        </w:rPr>
      </w:pPr>
      <w:r w:rsidRPr="006E2D6A">
        <w:rPr>
          <w:noProof/>
          <w:lang w:eastAsia="en-GB"/>
        </w:rPr>
        <w:drawing>
          <wp:anchor distT="0" distB="0" distL="114300" distR="114300" simplePos="0" relativeHeight="251677696" behindDoc="1" locked="0" layoutInCell="1" allowOverlap="1" wp14:anchorId="7690EB97" wp14:editId="7F8D01A5">
            <wp:simplePos x="0" y="0"/>
            <wp:positionH relativeFrom="column">
              <wp:posOffset>0</wp:posOffset>
            </wp:positionH>
            <wp:positionV relativeFrom="paragraph">
              <wp:posOffset>576</wp:posOffset>
            </wp:positionV>
            <wp:extent cx="3742660" cy="1867819"/>
            <wp:effectExtent l="0" t="0" r="0" b="0"/>
            <wp:wrapTight wrapText="bothSides">
              <wp:wrapPolygon edited="0">
                <wp:start x="0" y="0"/>
                <wp:lineTo x="0" y="21372"/>
                <wp:lineTo x="21442" y="21372"/>
                <wp:lineTo x="214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42660" cy="1867819"/>
                    </a:xfrm>
                    <a:prstGeom prst="rect">
                      <a:avLst/>
                    </a:prstGeom>
                  </pic:spPr>
                </pic:pic>
              </a:graphicData>
            </a:graphic>
          </wp:anchor>
        </w:drawing>
      </w:r>
    </w:p>
    <w:p w14:paraId="3B98C9F2" w14:textId="12913BF1" w:rsidR="001B0CCA" w:rsidRPr="006E2D6A" w:rsidRDefault="001B0CCA" w:rsidP="001B195B">
      <w:pPr>
        <w:rPr>
          <w:sz w:val="24"/>
        </w:rPr>
      </w:pPr>
    </w:p>
    <w:p w14:paraId="38CCBA21" w14:textId="592F42F1" w:rsidR="001B0CCA" w:rsidRPr="006E2D6A" w:rsidRDefault="001B0CCA" w:rsidP="001B195B">
      <w:pPr>
        <w:rPr>
          <w:sz w:val="24"/>
        </w:rPr>
      </w:pPr>
    </w:p>
    <w:p w14:paraId="7BAB1785" w14:textId="5875883C" w:rsidR="00EC1E93" w:rsidRPr="006E2D6A" w:rsidRDefault="001B0CCA" w:rsidP="00EC1E93">
      <w:pPr>
        <w:rPr>
          <w:sz w:val="24"/>
        </w:rPr>
      </w:pPr>
      <w:r w:rsidRPr="006E2D6A">
        <w:rPr>
          <w:noProof/>
          <w:sz w:val="24"/>
          <w:lang w:eastAsia="en-GB"/>
        </w:rPr>
        <mc:AlternateContent>
          <mc:Choice Requires="wps">
            <w:drawing>
              <wp:anchor distT="0" distB="0" distL="114300" distR="114300" simplePos="0" relativeHeight="251678720" behindDoc="0" locked="0" layoutInCell="1" allowOverlap="1" wp14:anchorId="5B5B6CE0" wp14:editId="64154636">
                <wp:simplePos x="0" y="0"/>
                <wp:positionH relativeFrom="column">
                  <wp:posOffset>4561308</wp:posOffset>
                </wp:positionH>
                <wp:positionV relativeFrom="paragraph">
                  <wp:posOffset>7620</wp:posOffset>
                </wp:positionV>
                <wp:extent cx="1286540" cy="361507"/>
                <wp:effectExtent l="0" t="0" r="0" b="635"/>
                <wp:wrapNone/>
                <wp:docPr id="14" name="Text Box 14"/>
                <wp:cNvGraphicFramePr/>
                <a:graphic xmlns:a="http://schemas.openxmlformats.org/drawingml/2006/main">
                  <a:graphicData uri="http://schemas.microsoft.com/office/word/2010/wordprocessingShape">
                    <wps:wsp>
                      <wps:cNvSpPr txBox="1"/>
                      <wps:spPr>
                        <a:xfrm>
                          <a:off x="0" y="0"/>
                          <a:ext cx="1286540" cy="361507"/>
                        </a:xfrm>
                        <a:prstGeom prst="rect">
                          <a:avLst/>
                        </a:prstGeom>
                        <a:noFill/>
                        <a:ln w="6350">
                          <a:noFill/>
                        </a:ln>
                      </wps:spPr>
                      <wps:txbx>
                        <w:txbxContent>
                          <w:p w14:paraId="0BBC8A75" w14:textId="7066048A" w:rsidR="001B0CCA" w:rsidRPr="001B0CCA" w:rsidRDefault="001B0CCA">
                            <w:pPr>
                              <w:rPr>
                                <w:color w:val="767171" w:themeColor="background2" w:themeShade="80"/>
                                <w:sz w:val="24"/>
                              </w:rPr>
                            </w:pPr>
                            <w:r w:rsidRPr="001B0CCA">
                              <w:rPr>
                                <w:color w:val="767171" w:themeColor="background2" w:themeShade="80"/>
                                <w:sz w:val="24"/>
                              </w:rPr>
                              <w:t>Before the 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B6CE0" id="Text Box 14" o:spid="_x0000_s1031" type="#_x0000_t202" style="position:absolute;margin-left:359.15pt;margin-top:.6pt;width:101.3pt;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" filled="f" stroked="f" strokeweight=".5pt">
                <v:textbox>
                  <w:txbxContent>
                    <w:p w14:paraId="0BBC8A75" w14:textId="7066048A" w:rsidR="001B0CCA" w:rsidRPr="001B0CCA" w:rsidRDefault="001B0CCA">
                      <w:pPr>
                        <w:rPr>
                          <w:color w:val="767171" w:themeColor="background2" w:themeShade="80"/>
                          <w:sz w:val="24"/>
                        </w:rPr>
                      </w:pPr>
                      <w:r w:rsidRPr="001B0CCA">
                        <w:rPr>
                          <w:color w:val="767171" w:themeColor="background2" w:themeShade="80"/>
                          <w:sz w:val="24"/>
                        </w:rPr>
                        <w:t>Before the solver</w:t>
                      </w:r>
                    </w:p>
                  </w:txbxContent>
                </v:textbox>
              </v:shape>
            </w:pict>
          </mc:Fallback>
        </mc:AlternateContent>
      </w:r>
    </w:p>
    <w:p w14:paraId="7A34D0AB" w14:textId="0F37D435" w:rsidR="00DD7DC5" w:rsidRPr="006E2D6A" w:rsidRDefault="00DD7DC5" w:rsidP="00AA7970">
      <w:pPr>
        <w:rPr>
          <w:sz w:val="24"/>
        </w:rPr>
      </w:pPr>
    </w:p>
    <w:p w14:paraId="57361A4B" w14:textId="72972344" w:rsidR="00DD7DC5" w:rsidRPr="006E2D6A" w:rsidRDefault="00DD7DC5" w:rsidP="00AA7970">
      <w:pPr>
        <w:rPr>
          <w:sz w:val="24"/>
        </w:rPr>
      </w:pPr>
    </w:p>
    <w:p w14:paraId="519B97EC" w14:textId="30AC12CB" w:rsidR="00DD7DC5" w:rsidRPr="006E2D6A" w:rsidRDefault="001B0CCA" w:rsidP="00AA7970">
      <w:pPr>
        <w:rPr>
          <w:sz w:val="24"/>
        </w:rPr>
      </w:pPr>
      <w:r w:rsidRPr="006E2D6A">
        <w:rPr>
          <w:noProof/>
          <w:lang w:eastAsia="en-GB"/>
        </w:rPr>
        <w:drawing>
          <wp:anchor distT="0" distB="0" distL="114300" distR="114300" simplePos="0" relativeHeight="251676672" behindDoc="1" locked="0" layoutInCell="1" allowOverlap="1" wp14:anchorId="721BCC78" wp14:editId="42C570AE">
            <wp:simplePos x="0" y="0"/>
            <wp:positionH relativeFrom="margin">
              <wp:align>left</wp:align>
            </wp:positionH>
            <wp:positionV relativeFrom="paragraph">
              <wp:posOffset>59055</wp:posOffset>
            </wp:positionV>
            <wp:extent cx="3699510" cy="2083435"/>
            <wp:effectExtent l="0" t="0" r="0" b="0"/>
            <wp:wrapTight wrapText="bothSides">
              <wp:wrapPolygon edited="0">
                <wp:start x="0" y="0"/>
                <wp:lineTo x="0" y="21330"/>
                <wp:lineTo x="21467" y="21330"/>
                <wp:lineTo x="214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9510" cy="2083435"/>
                    </a:xfrm>
                    <a:prstGeom prst="rect">
                      <a:avLst/>
                    </a:prstGeom>
                  </pic:spPr>
                </pic:pic>
              </a:graphicData>
            </a:graphic>
            <wp14:sizeRelH relativeFrom="margin">
              <wp14:pctWidth>0</wp14:pctWidth>
            </wp14:sizeRelH>
            <wp14:sizeRelV relativeFrom="margin">
              <wp14:pctHeight>0</wp14:pctHeight>
            </wp14:sizeRelV>
          </wp:anchor>
        </w:drawing>
      </w:r>
    </w:p>
    <w:p w14:paraId="5920090E" w14:textId="12116CDF" w:rsidR="00DD7DC5" w:rsidRPr="006E2D6A" w:rsidRDefault="00DD7DC5" w:rsidP="00AA7970">
      <w:pPr>
        <w:rPr>
          <w:sz w:val="24"/>
        </w:rPr>
      </w:pPr>
    </w:p>
    <w:p w14:paraId="3D085380" w14:textId="22479CFC" w:rsidR="00DD7DC5" w:rsidRPr="006E2D6A" w:rsidRDefault="00DD7DC5" w:rsidP="00AA7970">
      <w:pPr>
        <w:rPr>
          <w:sz w:val="24"/>
        </w:rPr>
      </w:pPr>
    </w:p>
    <w:p w14:paraId="0378212E" w14:textId="1C0663C8" w:rsidR="00DD7DC5" w:rsidRPr="006E2D6A" w:rsidRDefault="001B0CCA" w:rsidP="00AA7970">
      <w:pPr>
        <w:rPr>
          <w:sz w:val="24"/>
        </w:rPr>
      </w:pPr>
      <w:r w:rsidRPr="006E2D6A">
        <w:rPr>
          <w:noProof/>
          <w:sz w:val="24"/>
          <w:lang w:eastAsia="en-GB"/>
        </w:rPr>
        <mc:AlternateContent>
          <mc:Choice Requires="wps">
            <w:drawing>
              <wp:anchor distT="0" distB="0" distL="114300" distR="114300" simplePos="0" relativeHeight="251680768" behindDoc="0" locked="0" layoutInCell="1" allowOverlap="1" wp14:anchorId="3DAD8DDC" wp14:editId="687C4FC0">
                <wp:simplePos x="0" y="0"/>
                <wp:positionH relativeFrom="column">
                  <wp:posOffset>4634805</wp:posOffset>
                </wp:positionH>
                <wp:positionV relativeFrom="paragraph">
                  <wp:posOffset>139065</wp:posOffset>
                </wp:positionV>
                <wp:extent cx="1148317" cy="318976"/>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1148317" cy="318976"/>
                        </a:xfrm>
                        <a:prstGeom prst="rect">
                          <a:avLst/>
                        </a:prstGeom>
                        <a:noFill/>
                        <a:ln w="6350">
                          <a:noFill/>
                        </a:ln>
                      </wps:spPr>
                      <wps:txbx>
                        <w:txbxContent>
                          <w:p w14:paraId="65A58F9A" w14:textId="311EBC4A" w:rsidR="001B0CCA" w:rsidRPr="001B0CCA" w:rsidRDefault="001B0CCA" w:rsidP="001B0CCA">
                            <w:pPr>
                              <w:rPr>
                                <w:color w:val="767171" w:themeColor="background2" w:themeShade="80"/>
                                <w:sz w:val="24"/>
                              </w:rPr>
                            </w:pPr>
                            <w:r w:rsidRPr="001B0CCA">
                              <w:rPr>
                                <w:color w:val="767171" w:themeColor="background2" w:themeShade="80"/>
                                <w:sz w:val="24"/>
                              </w:rPr>
                              <w:t>after the 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D8DDC" id="Text Box 15" o:spid="_x0000_s1032" type="#_x0000_t202" style="position:absolute;margin-left:364.95pt;margin-top:10.95pt;width:90.4pt;height:2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" filled="f" stroked="f" strokeweight=".5pt">
                <v:textbox>
                  <w:txbxContent>
                    <w:p w14:paraId="65A58F9A" w14:textId="311EBC4A" w:rsidR="001B0CCA" w:rsidRPr="001B0CCA" w:rsidRDefault="001B0CCA" w:rsidP="001B0CCA">
                      <w:pPr>
                        <w:rPr>
                          <w:color w:val="767171" w:themeColor="background2" w:themeShade="80"/>
                          <w:sz w:val="24"/>
                        </w:rPr>
                      </w:pPr>
                      <w:r w:rsidRPr="001B0CCA">
                        <w:rPr>
                          <w:color w:val="767171" w:themeColor="background2" w:themeShade="80"/>
                          <w:sz w:val="24"/>
                        </w:rPr>
                        <w:t>after the solver</w:t>
                      </w:r>
                    </w:p>
                  </w:txbxContent>
                </v:textbox>
              </v:shape>
            </w:pict>
          </mc:Fallback>
        </mc:AlternateContent>
      </w:r>
    </w:p>
    <w:p w14:paraId="329DA6B9" w14:textId="794BD629" w:rsidR="00DD7DC5" w:rsidRPr="006E2D6A" w:rsidRDefault="00DD7DC5" w:rsidP="00AA7970">
      <w:pPr>
        <w:rPr>
          <w:sz w:val="24"/>
        </w:rPr>
      </w:pPr>
    </w:p>
    <w:p w14:paraId="6511C5D8" w14:textId="5CDA9707" w:rsidR="00DD7DC5" w:rsidRPr="006E2D6A" w:rsidRDefault="00DD7DC5" w:rsidP="00AA7970">
      <w:pPr>
        <w:rPr>
          <w:sz w:val="24"/>
        </w:rPr>
      </w:pPr>
    </w:p>
    <w:p w14:paraId="75DFE9F9" w14:textId="71DE3767" w:rsidR="00DD7DC5" w:rsidRPr="006E2D6A" w:rsidRDefault="006E2D6A" w:rsidP="00AA7970">
      <w:pPr>
        <w:rPr>
          <w:sz w:val="24"/>
        </w:rPr>
      </w:pPr>
      <w:r w:rsidRPr="006E2D6A">
        <w:rPr>
          <w:noProof/>
          <w:lang w:eastAsia="en-GB"/>
        </w:rPr>
        <mc:AlternateContent>
          <mc:Choice Requires="wps">
            <w:drawing>
              <wp:anchor distT="0" distB="0" distL="114300" distR="114300" simplePos="0" relativeHeight="251668480" behindDoc="1" locked="0" layoutInCell="1" allowOverlap="1" wp14:anchorId="62D46007" wp14:editId="17683E5F">
                <wp:simplePos x="0" y="0"/>
                <wp:positionH relativeFrom="margin">
                  <wp:align>right</wp:align>
                </wp:positionH>
                <wp:positionV relativeFrom="paragraph">
                  <wp:posOffset>413385</wp:posOffset>
                </wp:positionV>
                <wp:extent cx="6625590" cy="456126"/>
                <wp:effectExtent l="0" t="0" r="22860" b="20320"/>
                <wp:wrapTight wrapText="bothSides">
                  <wp:wrapPolygon edited="0">
                    <wp:start x="0" y="0"/>
                    <wp:lineTo x="0" y="21660"/>
                    <wp:lineTo x="21612" y="21660"/>
                    <wp:lineTo x="2161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625590" cy="456126"/>
                        </a:xfrm>
                        <a:prstGeom prst="rect">
                          <a:avLst/>
                        </a:prstGeom>
                        <a:noFill/>
                        <a:ln w="6350">
                          <a:solidFill>
                            <a:prstClr val="black"/>
                          </a:solidFill>
                        </a:ln>
                      </wps:spPr>
                      <wps:txbx>
                        <w:txbxContent>
                          <w:p w14:paraId="28490924" w14:textId="77777777" w:rsidR="00AA7970" w:rsidRDefault="00AA7970">
                            <w:pPr>
                              <w:rPr>
                                <w:sz w:val="24"/>
                              </w:rPr>
                            </w:pPr>
                            <w:r>
                              <w:rPr>
                                <w:sz w:val="24"/>
                                <w:vertAlign w:val="superscript"/>
                              </w:rPr>
                              <w:t xml:space="preserve">2 </w:t>
                            </w:r>
                            <w:hyperlink r:id="rId16" w:history="1">
                              <w:r w:rsidR="00BC1EE7" w:rsidRPr="00D2309C">
                                <w:rPr>
                                  <w:rStyle w:val="Hyperlink"/>
                                  <w:sz w:val="24"/>
                                </w:rPr>
                                <w:t>http://www.excel-easy.com/examples/transportation-problem.html</w:t>
                              </w:r>
                            </w:hyperlink>
                            <w:r w:rsidR="00BC1EE7">
                              <w:rPr>
                                <w:sz w:val="24"/>
                              </w:rPr>
                              <w:t xml:space="preserve"> </w:t>
                            </w:r>
                          </w:p>
                          <w:p w14:paraId="14F07CF4" w14:textId="77777777" w:rsidR="00BC1EE7" w:rsidRPr="00F40609" w:rsidRDefault="00BC1EE7">
                            <w:pPr>
                              <w:rPr>
                                <w:sz w:val="24"/>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46007" id="Text Box 10" o:spid="_x0000_s1033" type="#_x0000_t202" style="position:absolute;margin-left:470.5pt;margin-top:32.55pt;width:521.7pt;height:35.9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" filled="f" strokeweight=".5pt">
                <v:textbox>
                  <w:txbxContent>
                    <w:p w14:paraId="28490924" w14:textId="77777777" w:rsidR="00AA7970" w:rsidRDefault="00AA7970">
                      <w:pPr>
                        <w:rPr>
                          <w:sz w:val="24"/>
                        </w:rPr>
                      </w:pPr>
                      <w:r>
                        <w:rPr>
                          <w:sz w:val="24"/>
                          <w:vertAlign w:val="superscript"/>
                        </w:rPr>
                        <w:t xml:space="preserve">2 </w:t>
                      </w:r>
                      <w:hyperlink r:id="rId17" w:history="1">
                        <w:r w:rsidR="00BC1EE7" w:rsidRPr="00D2309C">
                          <w:rPr>
                            <w:rStyle w:val="Hyperlink"/>
                            <w:sz w:val="24"/>
                          </w:rPr>
                          <w:t>http://www.excel-easy.com/examples/transportation-problem.html</w:t>
                        </w:r>
                      </w:hyperlink>
                      <w:r w:rsidR="00BC1EE7">
                        <w:rPr>
                          <w:sz w:val="24"/>
                        </w:rPr>
                        <w:t xml:space="preserve"> </w:t>
                      </w:r>
                    </w:p>
                    <w:p w14:paraId="14F07CF4" w14:textId="77777777" w:rsidR="00BC1EE7" w:rsidRPr="00F40609" w:rsidRDefault="00BC1EE7">
                      <w:pPr>
                        <w:rPr>
                          <w:sz w:val="24"/>
                          <w:vertAlign w:val="superscript"/>
                        </w:rPr>
                      </w:pPr>
                    </w:p>
                  </w:txbxContent>
                </v:textbox>
                <w10:wrap type="tight" anchorx="margin"/>
              </v:shape>
            </w:pict>
          </mc:Fallback>
        </mc:AlternateContent>
      </w:r>
    </w:p>
    <w:p w14:paraId="27064762" w14:textId="5229B448" w:rsidR="00DD7DC5" w:rsidRPr="006E2D6A" w:rsidRDefault="00DD7DC5" w:rsidP="00AA7970">
      <w:pPr>
        <w:rPr>
          <w:sz w:val="24"/>
        </w:rPr>
      </w:pPr>
    </w:p>
    <w:p w14:paraId="6BC7BB65" w14:textId="647538FF" w:rsidR="001B0CCA" w:rsidRPr="006E2D6A" w:rsidRDefault="001B0CCA" w:rsidP="00AA7970">
      <w:pPr>
        <w:rPr>
          <w:color w:val="2E74B5" w:themeColor="accent1" w:themeShade="BF"/>
          <w:sz w:val="24"/>
        </w:rPr>
      </w:pPr>
      <w:r w:rsidRPr="006E2D6A">
        <w:rPr>
          <w:color w:val="2E74B5" w:themeColor="accent1" w:themeShade="BF"/>
          <w:sz w:val="24"/>
        </w:rPr>
        <w:t>Advantages:</w:t>
      </w:r>
    </w:p>
    <w:p w14:paraId="1A3A3DAD" w14:textId="7300097E" w:rsidR="001B0CCA" w:rsidRPr="006E2D6A" w:rsidRDefault="001B0CCA" w:rsidP="001B0CCA">
      <w:pPr>
        <w:pStyle w:val="ListParagraph"/>
        <w:numPr>
          <w:ilvl w:val="0"/>
          <w:numId w:val="18"/>
        </w:numPr>
        <w:rPr>
          <w:sz w:val="24"/>
        </w:rPr>
      </w:pPr>
      <w:r w:rsidRPr="006E2D6A">
        <w:rPr>
          <w:sz w:val="24"/>
        </w:rPr>
        <w:t>The software can be used without the internet, which is useful for students if they are going somewhere.</w:t>
      </w:r>
    </w:p>
    <w:p w14:paraId="1B62FAD7" w14:textId="0BB95B79" w:rsidR="001B0CCA" w:rsidRPr="006E2D6A" w:rsidRDefault="001B0CCA" w:rsidP="001B0CCA">
      <w:pPr>
        <w:pStyle w:val="ListParagraph"/>
        <w:numPr>
          <w:ilvl w:val="0"/>
          <w:numId w:val="18"/>
        </w:numPr>
        <w:rPr>
          <w:sz w:val="24"/>
        </w:rPr>
      </w:pPr>
      <w:r w:rsidRPr="006E2D6A">
        <w:rPr>
          <w:sz w:val="24"/>
        </w:rPr>
        <w:t xml:space="preserve">It allows the student to get the optimal solution in grid form, which is useful in some cases </w:t>
      </w:r>
      <w:r w:rsidR="008F0C37" w:rsidRPr="006E2D6A">
        <w:rPr>
          <w:sz w:val="24"/>
        </w:rPr>
        <w:t>when trying to get an answer quickly.</w:t>
      </w:r>
    </w:p>
    <w:p w14:paraId="20D24F55" w14:textId="3C0EA86C" w:rsidR="008F0C37" w:rsidRPr="006E2D6A" w:rsidRDefault="008F0C37" w:rsidP="008F0C37">
      <w:pPr>
        <w:rPr>
          <w:color w:val="2E74B5" w:themeColor="accent1" w:themeShade="BF"/>
          <w:sz w:val="24"/>
        </w:rPr>
      </w:pPr>
      <w:r w:rsidRPr="006E2D6A">
        <w:rPr>
          <w:color w:val="2E74B5" w:themeColor="accent1" w:themeShade="BF"/>
          <w:sz w:val="24"/>
        </w:rPr>
        <w:t>Disadvantages:</w:t>
      </w:r>
    </w:p>
    <w:p w14:paraId="05CAD92E" w14:textId="6A614235" w:rsidR="008F0C37" w:rsidRPr="006E2D6A" w:rsidRDefault="008F0C37" w:rsidP="008F0C37">
      <w:pPr>
        <w:pStyle w:val="ListParagraph"/>
        <w:numPr>
          <w:ilvl w:val="0"/>
          <w:numId w:val="19"/>
        </w:numPr>
        <w:rPr>
          <w:sz w:val="24"/>
        </w:rPr>
      </w:pPr>
      <w:r w:rsidRPr="006E2D6A">
        <w:rPr>
          <w:sz w:val="24"/>
        </w:rPr>
        <w:t>In the end, this method is not suitable. The reason why is because it is not going through the various methods and algorithms that the book says to do, or at least what the students supposed to know.</w:t>
      </w:r>
    </w:p>
    <w:p w14:paraId="6F999ACF" w14:textId="647EECE6" w:rsidR="008F0C37" w:rsidRPr="006E2D6A" w:rsidRDefault="008F0C37" w:rsidP="008F0C37">
      <w:pPr>
        <w:pStyle w:val="ListParagraph"/>
        <w:numPr>
          <w:ilvl w:val="0"/>
          <w:numId w:val="19"/>
        </w:numPr>
        <w:rPr>
          <w:sz w:val="24"/>
        </w:rPr>
      </w:pPr>
      <w:r w:rsidRPr="006E2D6A">
        <w:rPr>
          <w:sz w:val="24"/>
        </w:rPr>
        <w:t>For students doing it the first time, it’s a very complicated process, even with the instructions. This is because an additional plug-in was needed to be installed to solve this. And after that, the correct values are needed to be entered correctly to get the optimal solution.</w:t>
      </w:r>
    </w:p>
    <w:p w14:paraId="223FC657" w14:textId="75FBE08C" w:rsidR="0018153B" w:rsidRPr="006E2D6A" w:rsidRDefault="0018153B" w:rsidP="008F0C37">
      <w:pPr>
        <w:pStyle w:val="ListParagraph"/>
        <w:numPr>
          <w:ilvl w:val="0"/>
          <w:numId w:val="19"/>
        </w:numPr>
        <w:rPr>
          <w:sz w:val="24"/>
        </w:rPr>
      </w:pPr>
      <w:r w:rsidRPr="006E2D6A">
        <w:rPr>
          <w:sz w:val="24"/>
        </w:rPr>
        <w:t>For unbalanced problems, they cannot be solved, having a less useful purpose to students.</w:t>
      </w:r>
    </w:p>
    <w:p w14:paraId="629306C8" w14:textId="46E5F8CC" w:rsidR="008F0C37" w:rsidRPr="006E2D6A" w:rsidRDefault="008F0C37" w:rsidP="008F0C37">
      <w:pPr>
        <w:rPr>
          <w:sz w:val="24"/>
        </w:rPr>
      </w:pPr>
    </w:p>
    <w:p w14:paraId="7C3BA6DD" w14:textId="5ED8A7FF" w:rsidR="00D24468" w:rsidRPr="006E2D6A" w:rsidRDefault="00D24468" w:rsidP="008F0C37">
      <w:pPr>
        <w:rPr>
          <w:color w:val="2E74B5" w:themeColor="accent1" w:themeShade="BF"/>
          <w:sz w:val="24"/>
          <w:vertAlign w:val="superscript"/>
        </w:rPr>
      </w:pPr>
      <w:r w:rsidRPr="006E2D6A">
        <w:rPr>
          <w:color w:val="2E74B5" w:themeColor="accent1" w:themeShade="BF"/>
          <w:sz w:val="24"/>
        </w:rPr>
        <w:t>Third product: transportation problem solver</w:t>
      </w:r>
      <w:r w:rsidRPr="006E2D6A">
        <w:rPr>
          <w:color w:val="2E74B5" w:themeColor="accent1" w:themeShade="BF"/>
          <w:sz w:val="24"/>
          <w:vertAlign w:val="superscript"/>
        </w:rPr>
        <w:t>3</w:t>
      </w:r>
    </w:p>
    <w:p w14:paraId="0EF5AF96" w14:textId="07307569" w:rsidR="00D24468" w:rsidRPr="006E2D6A" w:rsidRDefault="00D24468" w:rsidP="008F0C37">
      <w:pPr>
        <w:rPr>
          <w:sz w:val="24"/>
        </w:rPr>
      </w:pPr>
      <w:r w:rsidRPr="006E2D6A">
        <w:rPr>
          <w:sz w:val="24"/>
        </w:rPr>
        <w:t>The third product is a website that solves the transportation problem in multiple ways, including the north-west corner method. It allows the user to change the size of the grid, or even go through a different inputting situation using text and tabs to separate. After that, the student will be able to solve the problem using the NWCM. The solution is created, detailing how the solver got to the answer with each step.</w:t>
      </w:r>
    </w:p>
    <w:p w14:paraId="3A82D52F" w14:textId="2133E1DE" w:rsidR="00D24468" w:rsidRPr="006E2D6A" w:rsidRDefault="006E2D6A" w:rsidP="008F0C37">
      <w:pPr>
        <w:rPr>
          <w:sz w:val="24"/>
        </w:rPr>
      </w:pPr>
      <w:r w:rsidRPr="006E2D6A">
        <w:rPr>
          <w:noProof/>
          <w:lang w:eastAsia="en-GB"/>
        </w:rPr>
        <mc:AlternateContent>
          <mc:Choice Requires="wps">
            <w:drawing>
              <wp:anchor distT="0" distB="0" distL="114300" distR="114300" simplePos="0" relativeHeight="251682816" behindDoc="1" locked="0" layoutInCell="1" allowOverlap="1" wp14:anchorId="568E41E1" wp14:editId="758DDC23">
                <wp:simplePos x="0" y="0"/>
                <wp:positionH relativeFrom="margin">
                  <wp:align>right</wp:align>
                </wp:positionH>
                <wp:positionV relativeFrom="paragraph">
                  <wp:posOffset>3888105</wp:posOffset>
                </wp:positionV>
                <wp:extent cx="6625590" cy="455930"/>
                <wp:effectExtent l="0" t="0" r="22860" b="20320"/>
                <wp:wrapTight wrapText="bothSides">
                  <wp:wrapPolygon edited="0">
                    <wp:start x="0" y="0"/>
                    <wp:lineTo x="0" y="21660"/>
                    <wp:lineTo x="21612" y="21660"/>
                    <wp:lineTo x="21612"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625590" cy="455930"/>
                        </a:xfrm>
                        <a:prstGeom prst="rect">
                          <a:avLst/>
                        </a:prstGeom>
                        <a:noFill/>
                        <a:ln w="6350">
                          <a:solidFill>
                            <a:prstClr val="black"/>
                          </a:solidFill>
                        </a:ln>
                      </wps:spPr>
                      <wps:txbx>
                        <w:txbxContent>
                          <w:p w14:paraId="7827987E" w14:textId="29E2B7DE" w:rsidR="00D24468" w:rsidRPr="00D24468" w:rsidRDefault="0095448B" w:rsidP="00D24468">
                            <w:pPr>
                              <w:rPr>
                                <w:sz w:val="24"/>
                              </w:rPr>
                            </w:pPr>
                            <w:r>
                              <w:rPr>
                                <w:sz w:val="24"/>
                                <w:vertAlign w:val="superscript"/>
                              </w:rPr>
                              <w:t xml:space="preserve">3 </w:t>
                            </w:r>
                            <w:hyperlink r:id="rId18" w:history="1">
                              <w:r w:rsidRPr="0095448B">
                                <w:rPr>
                                  <w:rStyle w:val="Hyperlink"/>
                                  <w:sz w:val="24"/>
                                </w:rPr>
                                <w:t>http://cbom.atozmath.com/CBOM/transportation.aspx</w:t>
                              </w:r>
                            </w:hyperlink>
                          </w:p>
                          <w:p w14:paraId="22121209" w14:textId="77777777" w:rsidR="00D24468" w:rsidRPr="00F40609" w:rsidRDefault="00D24468" w:rsidP="00D24468">
                            <w:pPr>
                              <w:rPr>
                                <w:sz w:val="24"/>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E41E1" id="Text Box 16" o:spid="_x0000_s1034" type="#_x0000_t202" style="position:absolute;margin-left:470.5pt;margin-top:306.15pt;width:521.7pt;height:35.9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" filled="f" strokeweight=".5pt">
                <v:textbox>
                  <w:txbxContent>
                    <w:p w14:paraId="7827987E" w14:textId="29E2B7DE" w:rsidR="00D24468" w:rsidRPr="00D24468" w:rsidRDefault="0095448B" w:rsidP="00D24468">
                      <w:pPr>
                        <w:rPr>
                          <w:sz w:val="24"/>
                        </w:rPr>
                      </w:pPr>
                      <w:r>
                        <w:rPr>
                          <w:sz w:val="24"/>
                          <w:vertAlign w:val="superscript"/>
                        </w:rPr>
                        <w:t xml:space="preserve">3 </w:t>
                      </w:r>
                      <w:hyperlink r:id="rId19" w:history="1">
                        <w:r w:rsidRPr="0095448B">
                          <w:rPr>
                            <w:rStyle w:val="Hyperlink"/>
                            <w:sz w:val="24"/>
                          </w:rPr>
                          <w:t>http://cbom.atozmath.com/CBOM/transportation.</w:t>
                        </w:r>
                        <w:r w:rsidRPr="0095448B">
                          <w:rPr>
                            <w:rStyle w:val="Hyperlink"/>
                            <w:sz w:val="24"/>
                          </w:rPr>
                          <w:t>a</w:t>
                        </w:r>
                        <w:r w:rsidRPr="0095448B">
                          <w:rPr>
                            <w:rStyle w:val="Hyperlink"/>
                            <w:sz w:val="24"/>
                          </w:rPr>
                          <w:t>spx</w:t>
                        </w:r>
                      </w:hyperlink>
                    </w:p>
                    <w:p w14:paraId="22121209" w14:textId="77777777" w:rsidR="00D24468" w:rsidRPr="00F40609" w:rsidRDefault="00D24468" w:rsidP="00D24468">
                      <w:pPr>
                        <w:rPr>
                          <w:sz w:val="24"/>
                          <w:vertAlign w:val="superscript"/>
                        </w:rPr>
                      </w:pPr>
                    </w:p>
                  </w:txbxContent>
                </v:textbox>
                <w10:wrap type="tight" anchorx="margin"/>
              </v:shape>
            </w:pict>
          </mc:Fallback>
        </mc:AlternateContent>
      </w:r>
      <w:r w:rsidRPr="006E2D6A">
        <w:rPr>
          <w:noProof/>
          <w:lang w:eastAsia="en-GB"/>
        </w:rPr>
        <w:drawing>
          <wp:anchor distT="0" distB="0" distL="114300" distR="114300" simplePos="0" relativeHeight="251684864" behindDoc="1" locked="0" layoutInCell="1" allowOverlap="1" wp14:anchorId="719218E2" wp14:editId="3A5A6628">
            <wp:simplePos x="0" y="0"/>
            <wp:positionH relativeFrom="margin">
              <wp:align>left</wp:align>
            </wp:positionH>
            <wp:positionV relativeFrom="paragraph">
              <wp:posOffset>419100</wp:posOffset>
            </wp:positionV>
            <wp:extent cx="4400550" cy="33623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00550" cy="3362325"/>
                    </a:xfrm>
                    <a:prstGeom prst="rect">
                      <a:avLst/>
                    </a:prstGeom>
                  </pic:spPr>
                </pic:pic>
              </a:graphicData>
            </a:graphic>
          </wp:anchor>
        </w:drawing>
      </w:r>
      <w:r w:rsidR="00F53F5D" w:rsidRPr="006E2D6A">
        <w:rPr>
          <w:noProof/>
          <w:lang w:eastAsia="en-GB"/>
        </w:rPr>
        <mc:AlternateContent>
          <mc:Choice Requires="wps">
            <w:drawing>
              <wp:anchor distT="0" distB="0" distL="114300" distR="114300" simplePos="0" relativeHeight="251683840" behindDoc="0" locked="0" layoutInCell="1" allowOverlap="1" wp14:anchorId="0CE9158E" wp14:editId="488AAF54">
                <wp:simplePos x="0" y="0"/>
                <wp:positionH relativeFrom="margin">
                  <wp:posOffset>4343001</wp:posOffset>
                </wp:positionH>
                <wp:positionV relativeFrom="paragraph">
                  <wp:posOffset>1408105</wp:posOffset>
                </wp:positionV>
                <wp:extent cx="1850065" cy="914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50065" cy="914400"/>
                        </a:xfrm>
                        <a:prstGeom prst="rect">
                          <a:avLst/>
                        </a:prstGeom>
                        <a:noFill/>
                        <a:ln w="6350">
                          <a:noFill/>
                        </a:ln>
                      </wps:spPr>
                      <wps:txbx>
                        <w:txbxContent>
                          <w:p w14:paraId="059DAA52" w14:textId="6AC20047" w:rsidR="00F53F5D" w:rsidRPr="00F53F5D" w:rsidRDefault="00F53F5D" w:rsidP="00F53F5D">
                            <w:pPr>
                              <w:jc w:val="center"/>
                              <w:rPr>
                                <w:color w:val="767171" w:themeColor="background2" w:themeShade="80"/>
                              </w:rPr>
                            </w:pPr>
                            <w:r w:rsidRPr="00F53F5D">
                              <w:rPr>
                                <w:color w:val="767171" w:themeColor="background2" w:themeShade="80"/>
                              </w:rPr>
                              <w:t>The data was entered at the top and it was placed into the grid automatically by pressing “generate”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9158E" id="Text Box 19" o:spid="_x0000_s1035" type="#_x0000_t202" style="position:absolute;margin-left:341.95pt;margin-top:110.85pt;width:145.65pt;height:1in;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" filled="f" stroked="f" strokeweight=".5pt">
                <v:textbox>
                  <w:txbxContent>
                    <w:p w14:paraId="059DAA52" w14:textId="6AC20047" w:rsidR="00F53F5D" w:rsidRPr="00F53F5D" w:rsidRDefault="00F53F5D" w:rsidP="00F53F5D">
                      <w:pPr>
                        <w:jc w:val="center"/>
                        <w:rPr>
                          <w:color w:val="767171" w:themeColor="background2" w:themeShade="80"/>
                        </w:rPr>
                      </w:pPr>
                      <w:r w:rsidRPr="00F53F5D">
                        <w:rPr>
                          <w:color w:val="767171" w:themeColor="background2" w:themeShade="80"/>
                        </w:rPr>
                        <w:t>The data was entered at the top and it was placed into the grid automatically by pressing “generate”</w:t>
                      </w:r>
                    </w:p>
                  </w:txbxContent>
                </v:textbox>
                <w10:wrap anchorx="margin"/>
              </v:shape>
            </w:pict>
          </mc:Fallback>
        </mc:AlternateContent>
      </w:r>
    </w:p>
    <w:p w14:paraId="0A77A966" w14:textId="5A845168" w:rsidR="00D24468" w:rsidRPr="006E2D6A" w:rsidRDefault="00F53F5D" w:rsidP="008F0C37">
      <w:pPr>
        <w:rPr>
          <w:color w:val="2E74B5" w:themeColor="accent1" w:themeShade="BF"/>
          <w:sz w:val="24"/>
        </w:rPr>
      </w:pPr>
      <w:r w:rsidRPr="006E2D6A">
        <w:rPr>
          <w:color w:val="2E74B5" w:themeColor="accent1" w:themeShade="BF"/>
          <w:sz w:val="24"/>
        </w:rPr>
        <w:lastRenderedPageBreak/>
        <w:t>Advantages:</w:t>
      </w:r>
    </w:p>
    <w:p w14:paraId="561D1707" w14:textId="791BF799" w:rsidR="00F53F5D" w:rsidRPr="006E2D6A" w:rsidRDefault="00F53F5D" w:rsidP="00F53F5D">
      <w:pPr>
        <w:pStyle w:val="ListParagraph"/>
        <w:numPr>
          <w:ilvl w:val="0"/>
          <w:numId w:val="20"/>
        </w:numPr>
        <w:rPr>
          <w:sz w:val="24"/>
        </w:rPr>
      </w:pPr>
      <w:r w:rsidRPr="006E2D6A">
        <w:rPr>
          <w:sz w:val="24"/>
        </w:rPr>
        <w:t>It solves the problem with an answer depending on the method used.</w:t>
      </w:r>
    </w:p>
    <w:p w14:paraId="7005D08A" w14:textId="1393FC9B" w:rsidR="00F53F5D" w:rsidRPr="006E2D6A" w:rsidRDefault="00F53F5D" w:rsidP="00F53F5D">
      <w:pPr>
        <w:pStyle w:val="ListParagraph"/>
        <w:numPr>
          <w:ilvl w:val="0"/>
          <w:numId w:val="20"/>
        </w:numPr>
        <w:rPr>
          <w:sz w:val="24"/>
        </w:rPr>
      </w:pPr>
      <w:r w:rsidRPr="006E2D6A">
        <w:rPr>
          <w:sz w:val="24"/>
        </w:rPr>
        <w:t>This is the only product that shows the steps to solving the problem using the north-west corner method, which is incredibility useful to students to understand.</w:t>
      </w:r>
    </w:p>
    <w:p w14:paraId="4DDC656C" w14:textId="2EE2077E" w:rsidR="00F53F5D" w:rsidRPr="006E2D6A" w:rsidRDefault="00F53F5D" w:rsidP="00F53F5D">
      <w:pPr>
        <w:pStyle w:val="ListParagraph"/>
        <w:numPr>
          <w:ilvl w:val="0"/>
          <w:numId w:val="20"/>
        </w:numPr>
        <w:rPr>
          <w:sz w:val="24"/>
        </w:rPr>
      </w:pPr>
      <w:r w:rsidRPr="006E2D6A">
        <w:rPr>
          <w:sz w:val="24"/>
        </w:rPr>
        <w:t>This has the ability to import the “text” of a text file into a box, and be able to calculate the grid size and where each value goes, which is quick.</w:t>
      </w:r>
    </w:p>
    <w:p w14:paraId="1A8022BD" w14:textId="3302908A" w:rsidR="0018153B" w:rsidRPr="006E2D6A" w:rsidRDefault="0018153B" w:rsidP="00F53F5D">
      <w:pPr>
        <w:pStyle w:val="ListParagraph"/>
        <w:numPr>
          <w:ilvl w:val="0"/>
          <w:numId w:val="20"/>
        </w:numPr>
        <w:rPr>
          <w:sz w:val="24"/>
        </w:rPr>
      </w:pPr>
      <w:r w:rsidRPr="006E2D6A">
        <w:rPr>
          <w:sz w:val="24"/>
        </w:rPr>
        <w:t>It also adds a dummy if the values are unbalanced, which is also very useful.</w:t>
      </w:r>
    </w:p>
    <w:p w14:paraId="241A2DDC" w14:textId="49971EAC" w:rsidR="00F53F5D" w:rsidRPr="006E2D6A" w:rsidRDefault="00F53F5D" w:rsidP="00F53F5D">
      <w:pPr>
        <w:rPr>
          <w:color w:val="2E74B5" w:themeColor="accent1" w:themeShade="BF"/>
          <w:sz w:val="24"/>
        </w:rPr>
      </w:pPr>
      <w:r w:rsidRPr="006E2D6A">
        <w:rPr>
          <w:color w:val="2E74B5" w:themeColor="accent1" w:themeShade="BF"/>
          <w:sz w:val="24"/>
        </w:rPr>
        <w:t xml:space="preserve">Disadvantages: </w:t>
      </w:r>
    </w:p>
    <w:p w14:paraId="25C74458" w14:textId="315761CA" w:rsidR="00F53F5D" w:rsidRPr="006E2D6A" w:rsidRDefault="00F53F5D" w:rsidP="00F53F5D">
      <w:pPr>
        <w:pStyle w:val="ListParagraph"/>
        <w:numPr>
          <w:ilvl w:val="0"/>
          <w:numId w:val="21"/>
        </w:numPr>
        <w:rPr>
          <w:sz w:val="24"/>
        </w:rPr>
      </w:pPr>
      <w:r w:rsidRPr="006E2D6A">
        <w:rPr>
          <w:sz w:val="24"/>
        </w:rPr>
        <w:t>It does not continue to solve the problem, only doing the north-west corner method and that’s it. So it’s only use is to solve the problem using the first method.</w:t>
      </w:r>
    </w:p>
    <w:p w14:paraId="7E12B217" w14:textId="4809852E" w:rsidR="0018153B" w:rsidRPr="006E2D6A" w:rsidRDefault="0018153B" w:rsidP="0018153B">
      <w:pPr>
        <w:rPr>
          <w:sz w:val="24"/>
        </w:rPr>
      </w:pPr>
    </w:p>
    <w:p w14:paraId="442A08EC" w14:textId="092BAB31" w:rsidR="0018153B" w:rsidRPr="006E2D6A" w:rsidRDefault="0018153B" w:rsidP="0018153B">
      <w:pPr>
        <w:rPr>
          <w:color w:val="2E74B5" w:themeColor="accent1" w:themeShade="BF"/>
          <w:sz w:val="24"/>
        </w:rPr>
      </w:pPr>
      <w:r w:rsidRPr="006E2D6A">
        <w:rPr>
          <w:color w:val="2E74B5" w:themeColor="accent1" w:themeShade="BF"/>
          <w:sz w:val="24"/>
        </w:rPr>
        <w:t>Overall:</w:t>
      </w:r>
    </w:p>
    <w:p w14:paraId="112B5F71" w14:textId="429C1360" w:rsidR="0018153B" w:rsidRPr="006E2D6A" w:rsidRDefault="0018153B" w:rsidP="0018153B">
      <w:pPr>
        <w:rPr>
          <w:sz w:val="24"/>
        </w:rPr>
      </w:pPr>
      <w:r w:rsidRPr="006E2D6A">
        <w:rPr>
          <w:sz w:val="24"/>
        </w:rPr>
        <w:t>With the first product, it had the appearance and was able to calculate the north-west corner method, even allowing the user to change the size of the grid. but that’s it. It does not solve the problem if it is unbalanced, and does not show the steps to completing it. Making it little use to students.</w:t>
      </w:r>
    </w:p>
    <w:p w14:paraId="23887EB8" w14:textId="3E97EFCD" w:rsidR="0018153B" w:rsidRPr="006E2D6A" w:rsidRDefault="0018153B" w:rsidP="0018153B">
      <w:pPr>
        <w:rPr>
          <w:sz w:val="24"/>
        </w:rPr>
      </w:pPr>
      <w:r w:rsidRPr="006E2D6A">
        <w:rPr>
          <w:sz w:val="24"/>
        </w:rPr>
        <w:t>The second product was the worst product out of the group. The only connection this has to students is finding the optimal solution of a problem. the only advantage about this is that it is offline, meaning it can be used anywhere.</w:t>
      </w:r>
    </w:p>
    <w:p w14:paraId="0D5109E4" w14:textId="3A3EE9D0" w:rsidR="0018153B" w:rsidRPr="006E2D6A" w:rsidRDefault="0018153B" w:rsidP="0018153B">
      <w:pPr>
        <w:rPr>
          <w:sz w:val="24"/>
        </w:rPr>
      </w:pPr>
      <w:r w:rsidRPr="006E2D6A">
        <w:rPr>
          <w:sz w:val="24"/>
        </w:rPr>
        <w:t>The third product is by far the best. It allows the user to enter values by tex</w:t>
      </w:r>
      <w:r w:rsidR="0095448B" w:rsidRPr="006E2D6A">
        <w:rPr>
          <w:sz w:val="24"/>
        </w:rPr>
        <w:t xml:space="preserve">t or by a grid, that is also </w:t>
      </w:r>
      <w:r w:rsidRPr="006E2D6A">
        <w:rPr>
          <w:sz w:val="24"/>
        </w:rPr>
        <w:t>adjustable. When the problem is solved using the method, it shows the exact steps on how to solve it</w:t>
      </w:r>
      <w:r w:rsidR="00D25E63" w:rsidRPr="006E2D6A">
        <w:rPr>
          <w:sz w:val="24"/>
        </w:rPr>
        <w:t xml:space="preserve"> and even adds the dummy</w:t>
      </w:r>
      <w:r w:rsidR="0095448B" w:rsidRPr="006E2D6A">
        <w:rPr>
          <w:sz w:val="24"/>
        </w:rPr>
        <w:t xml:space="preserve"> when the supply is more than the demand</w:t>
      </w:r>
      <w:r w:rsidR="00D25E63" w:rsidRPr="006E2D6A">
        <w:rPr>
          <w:sz w:val="24"/>
        </w:rPr>
        <w:t>, which is great for a problem like this.</w:t>
      </w:r>
      <w:r w:rsidR="0095448B" w:rsidRPr="006E2D6A">
        <w:rPr>
          <w:sz w:val="24"/>
        </w:rPr>
        <w:t xml:space="preserve"> It still does not continue the initial solution forward to find the optimal solution.</w:t>
      </w:r>
    </w:p>
    <w:p w14:paraId="4EDBEAA3" w14:textId="3F8E0A16" w:rsidR="0095448B" w:rsidRPr="006E2D6A" w:rsidRDefault="0095448B" w:rsidP="0018153B">
      <w:pPr>
        <w:rPr>
          <w:sz w:val="24"/>
        </w:rPr>
      </w:pPr>
      <w:r w:rsidRPr="006E2D6A">
        <w:rPr>
          <w:sz w:val="24"/>
        </w:rPr>
        <w:t>So, with these conclusions, and at a student perspective, the key roles that the program has to have is:</w:t>
      </w:r>
    </w:p>
    <w:p w14:paraId="6F5E6AB7" w14:textId="37C1FC6A" w:rsidR="0095448B" w:rsidRPr="006E2D6A" w:rsidRDefault="0095448B" w:rsidP="0095448B">
      <w:pPr>
        <w:pStyle w:val="ListParagraph"/>
        <w:numPr>
          <w:ilvl w:val="0"/>
          <w:numId w:val="21"/>
        </w:numPr>
        <w:rPr>
          <w:sz w:val="24"/>
        </w:rPr>
      </w:pPr>
      <w:r w:rsidRPr="006E2D6A">
        <w:rPr>
          <w:sz w:val="24"/>
        </w:rPr>
        <w:t>Allow the user to enter an unknown amount of values with an adjustable gird structure.</w:t>
      </w:r>
    </w:p>
    <w:p w14:paraId="338A8CCB" w14:textId="224FEDF3" w:rsidR="0095448B" w:rsidRPr="006E2D6A" w:rsidRDefault="0095448B" w:rsidP="0095448B">
      <w:pPr>
        <w:pStyle w:val="ListParagraph"/>
        <w:numPr>
          <w:ilvl w:val="0"/>
          <w:numId w:val="21"/>
        </w:numPr>
        <w:rPr>
          <w:sz w:val="24"/>
        </w:rPr>
      </w:pPr>
      <w:r w:rsidRPr="006E2D6A">
        <w:rPr>
          <w:sz w:val="24"/>
        </w:rPr>
        <w:t>Be able to adjust the values so that the program can deal with balanced and unbalanced questions.</w:t>
      </w:r>
    </w:p>
    <w:p w14:paraId="0E33156B" w14:textId="0B25E221" w:rsidR="0095448B" w:rsidRPr="006E2D6A" w:rsidRDefault="0095448B" w:rsidP="0095448B">
      <w:pPr>
        <w:pStyle w:val="ListParagraph"/>
        <w:numPr>
          <w:ilvl w:val="0"/>
          <w:numId w:val="21"/>
        </w:numPr>
        <w:rPr>
          <w:sz w:val="24"/>
        </w:rPr>
      </w:pPr>
      <w:r w:rsidRPr="006E2D6A">
        <w:rPr>
          <w:sz w:val="24"/>
        </w:rPr>
        <w:t>Shows how to solve the problem at multiple steps.</w:t>
      </w:r>
    </w:p>
    <w:p w14:paraId="75772273" w14:textId="18ED3F15" w:rsidR="0095448B" w:rsidRPr="006E2D6A" w:rsidRDefault="0095448B" w:rsidP="0095448B">
      <w:pPr>
        <w:pStyle w:val="ListParagraph"/>
        <w:numPr>
          <w:ilvl w:val="0"/>
          <w:numId w:val="21"/>
        </w:numPr>
        <w:rPr>
          <w:sz w:val="24"/>
        </w:rPr>
      </w:pPr>
      <w:r w:rsidRPr="006E2D6A">
        <w:rPr>
          <w:sz w:val="24"/>
        </w:rPr>
        <w:t>Give an optimal solution.</w:t>
      </w:r>
    </w:p>
    <w:p w14:paraId="2897BC78" w14:textId="020AC632" w:rsidR="0095448B" w:rsidRPr="006E2D6A" w:rsidRDefault="0095448B" w:rsidP="0095448B">
      <w:pPr>
        <w:pStyle w:val="ListParagraph"/>
        <w:numPr>
          <w:ilvl w:val="0"/>
          <w:numId w:val="21"/>
        </w:numPr>
        <w:rPr>
          <w:sz w:val="24"/>
        </w:rPr>
      </w:pPr>
      <w:r w:rsidRPr="006E2D6A">
        <w:rPr>
          <w:sz w:val="24"/>
        </w:rPr>
        <w:t>Be able to work even without the internet.</w:t>
      </w:r>
    </w:p>
    <w:p w14:paraId="15983B84" w14:textId="48C7EFD6" w:rsidR="00DD7DC5" w:rsidRPr="0095448B" w:rsidRDefault="00DD7DC5" w:rsidP="002B6086">
      <w:pPr>
        <w:rPr>
          <w:sz w:val="24"/>
        </w:rPr>
      </w:pPr>
    </w:p>
    <w:p w14:paraId="0C2FF020" w14:textId="77777777" w:rsidR="00AB02EE" w:rsidRDefault="00AB02EE" w:rsidP="002B6086">
      <w:pPr>
        <w:rPr>
          <w:sz w:val="24"/>
        </w:rPr>
      </w:pPr>
    </w:p>
    <w:p w14:paraId="261BC5CE" w14:textId="7D3F82E3" w:rsidR="006C0C8C" w:rsidRPr="006E2D6A" w:rsidRDefault="006C0C8C" w:rsidP="00DD7DC5">
      <w:pPr>
        <w:rPr>
          <w:b/>
          <w:color w:val="2E74B5" w:themeColor="accent1" w:themeShade="BF"/>
          <w:sz w:val="32"/>
        </w:rPr>
      </w:pPr>
      <w:r w:rsidRPr="006E2D6A">
        <w:rPr>
          <w:b/>
          <w:color w:val="2E74B5" w:themeColor="accent1" w:themeShade="BF"/>
          <w:sz w:val="32"/>
        </w:rPr>
        <w:t>Third party</w:t>
      </w:r>
    </w:p>
    <w:p w14:paraId="128042EF" w14:textId="346173E2" w:rsidR="006C0C8C" w:rsidRDefault="006C0C8C" w:rsidP="006C0C8C">
      <w:pPr>
        <w:rPr>
          <w:sz w:val="24"/>
        </w:rPr>
      </w:pPr>
      <w:r>
        <w:rPr>
          <w:sz w:val="24"/>
        </w:rPr>
        <w:t xml:space="preserve">The end user that this will be look at is Mr. Murphy, a mathematics teacher that teaches </w:t>
      </w:r>
      <w:r w:rsidR="000F2B28">
        <w:rPr>
          <w:sz w:val="24"/>
        </w:rPr>
        <w:t>decision mathematics</w:t>
      </w:r>
      <w:r w:rsidR="00C036CF">
        <w:rPr>
          <w:sz w:val="24"/>
        </w:rPr>
        <w:t xml:space="preserve"> by edexcel</w:t>
      </w:r>
      <w:r w:rsidR="000F2B28">
        <w:rPr>
          <w:sz w:val="24"/>
        </w:rPr>
        <w:t xml:space="preserve"> at collage. The interview is shown below:</w:t>
      </w:r>
    </w:p>
    <w:p w14:paraId="5D948F28" w14:textId="6887D9BF" w:rsidR="000F2B28" w:rsidRDefault="000F2B28" w:rsidP="000F2B28">
      <w:pPr>
        <w:rPr>
          <w:b/>
          <w:sz w:val="24"/>
        </w:rPr>
      </w:pPr>
      <w:r>
        <w:rPr>
          <w:b/>
          <w:sz w:val="24"/>
        </w:rPr>
        <w:t>I</w:t>
      </w:r>
      <w:r w:rsidRPr="000F2B28">
        <w:rPr>
          <w:b/>
          <w:sz w:val="24"/>
        </w:rPr>
        <w:t>n a classroom environment, when you are given a transportation question with no answer, how do you deal with it?</w:t>
      </w:r>
    </w:p>
    <w:p w14:paraId="2744E48C" w14:textId="02AB8512" w:rsidR="000F2B28" w:rsidRDefault="000F2B28" w:rsidP="000F2B28">
      <w:pPr>
        <w:rPr>
          <w:b/>
          <w:sz w:val="24"/>
        </w:rPr>
      </w:pPr>
    </w:p>
    <w:p w14:paraId="1900A1BC" w14:textId="77777777" w:rsidR="000F2B28" w:rsidRPr="000F2B28" w:rsidRDefault="000F2B28" w:rsidP="000F2B28">
      <w:pPr>
        <w:rPr>
          <w:b/>
          <w:sz w:val="24"/>
        </w:rPr>
      </w:pPr>
      <w:r>
        <w:rPr>
          <w:b/>
          <w:sz w:val="24"/>
        </w:rPr>
        <w:lastRenderedPageBreak/>
        <w:t>A</w:t>
      </w:r>
      <w:r w:rsidRPr="000F2B28">
        <w:rPr>
          <w:b/>
          <w:sz w:val="24"/>
        </w:rPr>
        <w:t>s the transportation problems can get long and repetitive with harder questions, how do you keep track of the real answer?</w:t>
      </w:r>
    </w:p>
    <w:p w14:paraId="484958BA" w14:textId="77777777" w:rsidR="000F2B28" w:rsidRDefault="000F2B28" w:rsidP="000F2B28">
      <w:pPr>
        <w:rPr>
          <w:b/>
          <w:sz w:val="24"/>
        </w:rPr>
      </w:pPr>
    </w:p>
    <w:p w14:paraId="40DDB096" w14:textId="77777777" w:rsidR="000F2B28" w:rsidRPr="000F2B28" w:rsidRDefault="000F2B28" w:rsidP="000F2B28">
      <w:pPr>
        <w:rPr>
          <w:b/>
          <w:sz w:val="24"/>
        </w:rPr>
      </w:pPr>
      <w:r>
        <w:rPr>
          <w:b/>
          <w:sz w:val="24"/>
        </w:rPr>
        <w:t>D</w:t>
      </w:r>
      <w:r w:rsidRPr="000F2B28">
        <w:rPr>
          <w:b/>
          <w:sz w:val="24"/>
        </w:rPr>
        <w:t>oes it get a little annoying that everyone could be wrong at different sections of the whole problem, yet do not have a record of where they went wrong?</w:t>
      </w:r>
    </w:p>
    <w:p w14:paraId="13CC3C3E" w14:textId="77777777" w:rsidR="000F2B28" w:rsidRDefault="000F2B28" w:rsidP="000F2B28">
      <w:pPr>
        <w:rPr>
          <w:b/>
          <w:sz w:val="24"/>
        </w:rPr>
      </w:pPr>
    </w:p>
    <w:p w14:paraId="1D2FD085" w14:textId="77777777" w:rsidR="000F2B28" w:rsidRPr="000F2B28" w:rsidRDefault="000F2B28" w:rsidP="000F2B28">
      <w:pPr>
        <w:rPr>
          <w:b/>
          <w:sz w:val="24"/>
        </w:rPr>
      </w:pPr>
      <w:r>
        <w:rPr>
          <w:b/>
          <w:sz w:val="24"/>
        </w:rPr>
        <w:t>S</w:t>
      </w:r>
      <w:r w:rsidRPr="000F2B28">
        <w:rPr>
          <w:b/>
          <w:sz w:val="24"/>
        </w:rPr>
        <w:t>o if the program could not only give the optimal solution but also show the solution at each iteration</w:t>
      </w:r>
      <w:r>
        <w:rPr>
          <w:b/>
          <w:sz w:val="24"/>
        </w:rPr>
        <w:t>, acting</w:t>
      </w:r>
      <w:r w:rsidRPr="000F2B28">
        <w:rPr>
          <w:b/>
          <w:sz w:val="24"/>
        </w:rPr>
        <w:t xml:space="preserve"> as kind of checkpoint, would that be useful in a class environment?</w:t>
      </w:r>
    </w:p>
    <w:p w14:paraId="4E5F486C" w14:textId="77777777" w:rsidR="000F2B28" w:rsidRDefault="000F2B28" w:rsidP="000F2B28">
      <w:pPr>
        <w:rPr>
          <w:b/>
          <w:sz w:val="24"/>
        </w:rPr>
      </w:pPr>
    </w:p>
    <w:p w14:paraId="386A235D" w14:textId="77777777" w:rsidR="000F2B28" w:rsidRPr="000F2B28" w:rsidRDefault="000F2B28" w:rsidP="000F2B28">
      <w:pPr>
        <w:rPr>
          <w:b/>
          <w:sz w:val="24"/>
        </w:rPr>
      </w:pPr>
      <w:r>
        <w:rPr>
          <w:b/>
          <w:sz w:val="24"/>
        </w:rPr>
        <w:t>D</w:t>
      </w:r>
      <w:r w:rsidRPr="000F2B28">
        <w:rPr>
          <w:b/>
          <w:sz w:val="24"/>
        </w:rPr>
        <w:t>o you think that having a program like this would be beneficial to not only the classroom but also the students for revision purposes?</w:t>
      </w:r>
    </w:p>
    <w:p w14:paraId="5ADB6F3D" w14:textId="77777777" w:rsidR="000F2B28" w:rsidRDefault="000F2B28" w:rsidP="000F2B28">
      <w:pPr>
        <w:rPr>
          <w:b/>
          <w:sz w:val="24"/>
        </w:rPr>
      </w:pPr>
    </w:p>
    <w:p w14:paraId="2F4769CD" w14:textId="77777777" w:rsidR="000F2B28" w:rsidRPr="000F2B28" w:rsidRDefault="000F2B28" w:rsidP="000F2B28">
      <w:pPr>
        <w:rPr>
          <w:b/>
          <w:sz w:val="24"/>
        </w:rPr>
      </w:pPr>
      <w:r>
        <w:rPr>
          <w:b/>
          <w:sz w:val="24"/>
        </w:rPr>
        <w:t>I</w:t>
      </w:r>
      <w:r w:rsidRPr="000F2B28">
        <w:rPr>
          <w:b/>
          <w:sz w:val="24"/>
        </w:rPr>
        <w:t>n a program built to solve transportation problems, what can be done to make it easier for users to know what they are doing, for example like the appearance of entering numbers?</w:t>
      </w:r>
    </w:p>
    <w:p w14:paraId="61B2B3DD" w14:textId="77777777" w:rsidR="000F2B28" w:rsidRDefault="000F2B28" w:rsidP="000F2B28">
      <w:pPr>
        <w:rPr>
          <w:b/>
          <w:sz w:val="24"/>
        </w:rPr>
      </w:pPr>
    </w:p>
    <w:p w14:paraId="1FAB0FB0" w14:textId="77777777" w:rsidR="000F2B28" w:rsidRPr="000F2B28" w:rsidRDefault="000F2B28" w:rsidP="000F2B28">
      <w:pPr>
        <w:rPr>
          <w:b/>
          <w:sz w:val="24"/>
        </w:rPr>
      </w:pPr>
      <w:r>
        <w:rPr>
          <w:b/>
          <w:sz w:val="24"/>
        </w:rPr>
        <w:t>D</w:t>
      </w:r>
      <w:r w:rsidRPr="000F2B28">
        <w:rPr>
          <w:b/>
          <w:sz w:val="24"/>
        </w:rPr>
        <w:t>o you find it difficult to create randomly generated transportation problems?</w:t>
      </w:r>
    </w:p>
    <w:p w14:paraId="008583B8" w14:textId="77777777" w:rsidR="000F2B28" w:rsidRPr="000F2B28" w:rsidRDefault="000F2B28" w:rsidP="000F2B28">
      <w:pPr>
        <w:rPr>
          <w:b/>
          <w:sz w:val="24"/>
        </w:rPr>
      </w:pPr>
    </w:p>
    <w:p w14:paraId="1D1AE6D6" w14:textId="77777777" w:rsidR="000F2B28" w:rsidRPr="000F2B28" w:rsidRDefault="000F2B28" w:rsidP="000F2B28">
      <w:pPr>
        <w:rPr>
          <w:b/>
          <w:sz w:val="24"/>
        </w:rPr>
      </w:pPr>
      <w:r>
        <w:rPr>
          <w:b/>
          <w:sz w:val="24"/>
        </w:rPr>
        <w:t>I</w:t>
      </w:r>
      <w:r w:rsidRPr="000F2B28">
        <w:rPr>
          <w:b/>
          <w:sz w:val="24"/>
        </w:rPr>
        <w:t>f so, would a program generating theses’ values are useful in the classroom and when preparing homework?</w:t>
      </w:r>
    </w:p>
    <w:p w14:paraId="2C16740A" w14:textId="77777777" w:rsidR="000F2B28" w:rsidRPr="000F2B28" w:rsidRDefault="000F2B28" w:rsidP="000F2B28">
      <w:pPr>
        <w:rPr>
          <w:b/>
          <w:sz w:val="24"/>
        </w:rPr>
      </w:pPr>
    </w:p>
    <w:p w14:paraId="746E6FDF" w14:textId="77777777" w:rsidR="000F2B28" w:rsidRDefault="000F2B28" w:rsidP="006C0C8C">
      <w:pPr>
        <w:rPr>
          <w:sz w:val="24"/>
        </w:rPr>
      </w:pPr>
    </w:p>
    <w:p w14:paraId="4BC6A41A" w14:textId="78140A16" w:rsidR="004D3BDB" w:rsidRPr="006E2D6A" w:rsidRDefault="004D3BDB" w:rsidP="004D3BDB">
      <w:pPr>
        <w:rPr>
          <w:b/>
          <w:color w:val="2E74B5" w:themeColor="accent1" w:themeShade="BF"/>
          <w:sz w:val="32"/>
        </w:rPr>
      </w:pPr>
      <w:r w:rsidRPr="006E2D6A">
        <w:rPr>
          <w:b/>
          <w:color w:val="2E74B5" w:themeColor="accent1" w:themeShade="BF"/>
          <w:sz w:val="32"/>
        </w:rPr>
        <w:t>Objectives</w:t>
      </w:r>
      <w:r w:rsidR="006E2D6A" w:rsidRPr="006E2D6A">
        <w:rPr>
          <w:b/>
          <w:color w:val="2E74B5" w:themeColor="accent1" w:themeShade="BF"/>
          <w:sz w:val="32"/>
        </w:rPr>
        <w:t>:</w:t>
      </w:r>
    </w:p>
    <w:p w14:paraId="1E9252D6" w14:textId="77777777" w:rsidR="004D3BDB" w:rsidRDefault="004D3BDB" w:rsidP="004D3BDB">
      <w:pPr>
        <w:rPr>
          <w:sz w:val="24"/>
        </w:rPr>
      </w:pPr>
      <w:r>
        <w:rPr>
          <w:sz w:val="24"/>
        </w:rPr>
        <w:t>These objectives are the main points of the program:</w:t>
      </w:r>
    </w:p>
    <w:p w14:paraId="6E80A9F7" w14:textId="77777777" w:rsidR="004D3BDB" w:rsidRDefault="004D3BDB" w:rsidP="004D3BDB">
      <w:pPr>
        <w:pStyle w:val="ListParagraph"/>
        <w:numPr>
          <w:ilvl w:val="0"/>
          <w:numId w:val="9"/>
        </w:numPr>
        <w:rPr>
          <w:sz w:val="24"/>
        </w:rPr>
      </w:pPr>
      <w:r>
        <w:rPr>
          <w:sz w:val="24"/>
        </w:rPr>
        <w:t>Create a graphical user interface(GUI) that lets the user be able to do what they want to do.</w:t>
      </w:r>
    </w:p>
    <w:p w14:paraId="59055AD8" w14:textId="77777777" w:rsidR="004D3BDB" w:rsidRDefault="004D3BDB" w:rsidP="004D3BDB">
      <w:pPr>
        <w:pStyle w:val="ListParagraph"/>
        <w:numPr>
          <w:ilvl w:val="1"/>
          <w:numId w:val="9"/>
        </w:numPr>
        <w:rPr>
          <w:sz w:val="24"/>
        </w:rPr>
      </w:pPr>
      <w:r>
        <w:rPr>
          <w:sz w:val="24"/>
        </w:rPr>
        <w:t>The interface will include spaces for the user to enter their amount of rows and columns</w:t>
      </w:r>
      <w:r w:rsidR="00DB5BA3">
        <w:rPr>
          <w:sz w:val="24"/>
        </w:rPr>
        <w:t xml:space="preserve"> and </w:t>
      </w:r>
      <w:r>
        <w:rPr>
          <w:sz w:val="24"/>
        </w:rPr>
        <w:t>a create button</w:t>
      </w:r>
    </w:p>
    <w:p w14:paraId="3D7B02E2" w14:textId="77777777" w:rsidR="00F76BF1" w:rsidRPr="00F76BF1" w:rsidRDefault="004D3BDB" w:rsidP="00F76BF1">
      <w:pPr>
        <w:pStyle w:val="ListParagraph"/>
        <w:numPr>
          <w:ilvl w:val="1"/>
          <w:numId w:val="9"/>
        </w:numPr>
        <w:rPr>
          <w:sz w:val="24"/>
        </w:rPr>
      </w:pPr>
      <w:r>
        <w:rPr>
          <w:sz w:val="24"/>
        </w:rPr>
        <w:t>The create button will create a grid where the user can then enter the numbers</w:t>
      </w:r>
      <w:r w:rsidR="00DB5BA3">
        <w:rPr>
          <w:sz w:val="24"/>
        </w:rPr>
        <w:t>.</w:t>
      </w:r>
      <w:r w:rsidR="00AC270C">
        <w:rPr>
          <w:sz w:val="24"/>
        </w:rPr>
        <w:t xml:space="preserve"> The values placed in will be checked</w:t>
      </w:r>
      <w:r w:rsidR="00F76BF1">
        <w:rPr>
          <w:sz w:val="24"/>
        </w:rPr>
        <w:t xml:space="preserve"> if the values are in range and are intergers</w:t>
      </w:r>
      <w:r w:rsidR="00AC270C" w:rsidRPr="00F76BF1">
        <w:rPr>
          <w:sz w:val="24"/>
        </w:rPr>
        <w:t xml:space="preserve"> so that an error does not occur, crashing the system.</w:t>
      </w:r>
    </w:p>
    <w:p w14:paraId="332A7FF4" w14:textId="77777777" w:rsidR="00811DBA" w:rsidRPr="00811DBA" w:rsidRDefault="00811DBA" w:rsidP="00811DBA">
      <w:pPr>
        <w:rPr>
          <w:sz w:val="24"/>
        </w:rPr>
      </w:pPr>
    </w:p>
    <w:p w14:paraId="007B840B" w14:textId="77777777" w:rsidR="004D3BDB" w:rsidRDefault="004D3BDB" w:rsidP="004D3BDB">
      <w:pPr>
        <w:pStyle w:val="ListParagraph"/>
        <w:numPr>
          <w:ilvl w:val="0"/>
          <w:numId w:val="9"/>
        </w:numPr>
        <w:rPr>
          <w:sz w:val="24"/>
        </w:rPr>
      </w:pPr>
      <w:r>
        <w:rPr>
          <w:sz w:val="24"/>
        </w:rPr>
        <w:t xml:space="preserve">Create a grid-like window that allows the user to enter the delivery cost of each cell and </w:t>
      </w:r>
      <w:r w:rsidR="00006988">
        <w:rPr>
          <w:sz w:val="24"/>
        </w:rPr>
        <w:t>use the options if the user wants to see iterations of the problem or not.</w:t>
      </w:r>
    </w:p>
    <w:p w14:paraId="1D8549A7" w14:textId="77777777" w:rsidR="00006988" w:rsidRDefault="00006988" w:rsidP="00006988">
      <w:pPr>
        <w:pStyle w:val="ListParagraph"/>
        <w:numPr>
          <w:ilvl w:val="1"/>
          <w:numId w:val="9"/>
        </w:numPr>
        <w:rPr>
          <w:sz w:val="24"/>
        </w:rPr>
      </w:pPr>
      <w:r>
        <w:rPr>
          <w:sz w:val="24"/>
        </w:rPr>
        <w:t>The options will affect the excel file if the user wants to export the solution, as it might include iterations for use of the student.</w:t>
      </w:r>
    </w:p>
    <w:p w14:paraId="1D67533A" w14:textId="77777777" w:rsidR="00006988" w:rsidRDefault="00006988" w:rsidP="00006988">
      <w:pPr>
        <w:pStyle w:val="ListParagraph"/>
        <w:numPr>
          <w:ilvl w:val="1"/>
          <w:numId w:val="9"/>
        </w:numPr>
        <w:rPr>
          <w:sz w:val="24"/>
        </w:rPr>
      </w:pPr>
      <w:r>
        <w:rPr>
          <w:sz w:val="24"/>
        </w:rPr>
        <w:lastRenderedPageBreak/>
        <w:t xml:space="preserve">The grid will be made of small writable blocks that </w:t>
      </w:r>
      <w:r w:rsidRPr="00364556">
        <w:rPr>
          <w:noProof/>
          <w:sz w:val="24"/>
        </w:rPr>
        <w:t>are arranged</w:t>
      </w:r>
      <w:r>
        <w:rPr>
          <w:sz w:val="24"/>
        </w:rPr>
        <w:t xml:space="preserve"> in a grid. </w:t>
      </w:r>
      <w:r w:rsidRPr="00364556">
        <w:rPr>
          <w:noProof/>
          <w:sz w:val="24"/>
        </w:rPr>
        <w:t>This also</w:t>
      </w:r>
      <w:r>
        <w:rPr>
          <w:sz w:val="24"/>
        </w:rPr>
        <w:t xml:space="preserve"> means that as the rows and columns will always be different, a certain number of these will be created depending on the user</w:t>
      </w:r>
      <w:r w:rsidR="00DB5BA3">
        <w:rPr>
          <w:sz w:val="24"/>
        </w:rPr>
        <w:t>.</w:t>
      </w:r>
    </w:p>
    <w:p w14:paraId="1FF0A8F5" w14:textId="77777777" w:rsidR="00F76BF1" w:rsidRPr="00F76BF1" w:rsidRDefault="00DB5BA3" w:rsidP="00F76BF1">
      <w:pPr>
        <w:pStyle w:val="ListParagraph"/>
        <w:numPr>
          <w:ilvl w:val="1"/>
          <w:numId w:val="9"/>
        </w:numPr>
        <w:rPr>
          <w:sz w:val="24"/>
        </w:rPr>
      </w:pPr>
      <w:r>
        <w:rPr>
          <w:sz w:val="24"/>
        </w:rPr>
        <w:t xml:space="preserve">The total supply and total demand will be checked to see if the problem can </w:t>
      </w:r>
      <w:r w:rsidRPr="00364556">
        <w:rPr>
          <w:noProof/>
          <w:sz w:val="24"/>
        </w:rPr>
        <w:t>be done</w:t>
      </w:r>
      <w:r>
        <w:rPr>
          <w:sz w:val="24"/>
        </w:rPr>
        <w:t>. If the demand is more than the supply, then it will give a warning about it.</w:t>
      </w:r>
    </w:p>
    <w:p w14:paraId="6E8E88C5" w14:textId="77777777" w:rsidR="00AC270C" w:rsidRPr="00AC270C" w:rsidRDefault="00AC270C" w:rsidP="00AC270C">
      <w:pPr>
        <w:rPr>
          <w:sz w:val="24"/>
        </w:rPr>
      </w:pPr>
    </w:p>
    <w:p w14:paraId="6D21D3E1" w14:textId="77777777" w:rsidR="00811DBA" w:rsidRDefault="000F2B28" w:rsidP="000F2B28">
      <w:pPr>
        <w:pStyle w:val="ListParagraph"/>
        <w:numPr>
          <w:ilvl w:val="0"/>
          <w:numId w:val="9"/>
        </w:numPr>
        <w:rPr>
          <w:sz w:val="24"/>
        </w:rPr>
      </w:pPr>
      <w:r>
        <w:rPr>
          <w:sz w:val="24"/>
        </w:rPr>
        <w:t>To be able to program the various methods and algorithms to deal with the problem to give the optimal solution, and no matter the problem, the program will go through the problem again and again until it reaches the final solution.</w:t>
      </w:r>
    </w:p>
    <w:p w14:paraId="45CA4CF5" w14:textId="77777777" w:rsidR="00467EDD" w:rsidRDefault="00467EDD" w:rsidP="00467EDD">
      <w:pPr>
        <w:pStyle w:val="ListParagraph"/>
        <w:numPr>
          <w:ilvl w:val="1"/>
          <w:numId w:val="9"/>
        </w:numPr>
        <w:rPr>
          <w:sz w:val="24"/>
        </w:rPr>
      </w:pPr>
      <w:r>
        <w:rPr>
          <w:sz w:val="24"/>
        </w:rPr>
        <w:t>Before the values can be used to solve the problem, the values will be checked to see if they are integers and do not contain any letters</w:t>
      </w:r>
    </w:p>
    <w:p w14:paraId="7CF73455" w14:textId="77777777" w:rsidR="00537482" w:rsidRPr="00537482" w:rsidRDefault="00537482" w:rsidP="00537482">
      <w:pPr>
        <w:pStyle w:val="ListParagraph"/>
        <w:numPr>
          <w:ilvl w:val="1"/>
          <w:numId w:val="9"/>
        </w:numPr>
        <w:rPr>
          <w:sz w:val="24"/>
        </w:rPr>
      </w:pPr>
      <w:r>
        <w:rPr>
          <w:sz w:val="24"/>
        </w:rPr>
        <w:t>The values will go through the methods:</w:t>
      </w:r>
    </w:p>
    <w:p w14:paraId="329F9F36" w14:textId="77777777" w:rsidR="00537482" w:rsidRDefault="00537482" w:rsidP="00537482">
      <w:pPr>
        <w:pStyle w:val="ListParagraph"/>
        <w:numPr>
          <w:ilvl w:val="2"/>
          <w:numId w:val="9"/>
        </w:numPr>
        <w:rPr>
          <w:sz w:val="24"/>
        </w:rPr>
      </w:pPr>
      <w:r>
        <w:rPr>
          <w:sz w:val="24"/>
        </w:rPr>
        <w:t>North-west corner method</w:t>
      </w:r>
    </w:p>
    <w:p w14:paraId="30AB97AF" w14:textId="77777777" w:rsidR="00537482" w:rsidRDefault="00537482" w:rsidP="00537482">
      <w:pPr>
        <w:pStyle w:val="ListParagraph"/>
        <w:numPr>
          <w:ilvl w:val="2"/>
          <w:numId w:val="9"/>
        </w:numPr>
        <w:rPr>
          <w:sz w:val="24"/>
        </w:rPr>
      </w:pPr>
      <w:r>
        <w:rPr>
          <w:sz w:val="24"/>
        </w:rPr>
        <w:t>Shadow costs</w:t>
      </w:r>
    </w:p>
    <w:p w14:paraId="41E6EFD6" w14:textId="77777777" w:rsidR="00537482" w:rsidRDefault="00537482" w:rsidP="00537482">
      <w:pPr>
        <w:pStyle w:val="ListParagraph"/>
        <w:numPr>
          <w:ilvl w:val="2"/>
          <w:numId w:val="9"/>
        </w:numPr>
        <w:rPr>
          <w:sz w:val="24"/>
        </w:rPr>
      </w:pPr>
      <w:r>
        <w:rPr>
          <w:sz w:val="24"/>
        </w:rPr>
        <w:t>improvement indices</w:t>
      </w:r>
    </w:p>
    <w:p w14:paraId="538BC7B9" w14:textId="77777777" w:rsidR="00537482" w:rsidRDefault="00537482" w:rsidP="00537482">
      <w:pPr>
        <w:pStyle w:val="ListParagraph"/>
        <w:numPr>
          <w:ilvl w:val="2"/>
          <w:numId w:val="9"/>
        </w:numPr>
        <w:rPr>
          <w:sz w:val="24"/>
        </w:rPr>
      </w:pPr>
      <w:r>
        <w:rPr>
          <w:sz w:val="24"/>
        </w:rPr>
        <w:t>entering cells</w:t>
      </w:r>
    </w:p>
    <w:p w14:paraId="3479DC06" w14:textId="77777777" w:rsidR="00F76BF1" w:rsidRDefault="00F76BF1" w:rsidP="00F76BF1">
      <w:pPr>
        <w:pStyle w:val="ListParagraph"/>
        <w:numPr>
          <w:ilvl w:val="2"/>
          <w:numId w:val="9"/>
        </w:numPr>
        <w:rPr>
          <w:sz w:val="24"/>
        </w:rPr>
      </w:pPr>
      <w:r>
        <w:rPr>
          <w:sz w:val="24"/>
        </w:rPr>
        <w:t>stepping stone method</w:t>
      </w:r>
    </w:p>
    <w:p w14:paraId="41FAA786" w14:textId="0DCF4992" w:rsidR="00F76BF1" w:rsidRPr="00F76BF1" w:rsidRDefault="00F76BF1" w:rsidP="00F76BF1">
      <w:pPr>
        <w:ind w:left="1440"/>
        <w:rPr>
          <w:sz w:val="24"/>
        </w:rPr>
      </w:pPr>
      <w:r>
        <w:rPr>
          <w:sz w:val="24"/>
        </w:rPr>
        <w:t>the</w:t>
      </w:r>
      <w:r w:rsidR="006E2D6A">
        <w:rPr>
          <w:sz w:val="24"/>
        </w:rPr>
        <w:t xml:space="preserve"> algorithms </w:t>
      </w:r>
      <w:r>
        <w:rPr>
          <w:sz w:val="24"/>
        </w:rPr>
        <w:t xml:space="preserve">will </w:t>
      </w:r>
      <w:r w:rsidRPr="00364556">
        <w:rPr>
          <w:noProof/>
          <w:sz w:val="24"/>
        </w:rPr>
        <w:t>be repeated</w:t>
      </w:r>
      <w:r>
        <w:rPr>
          <w:sz w:val="24"/>
        </w:rPr>
        <w:t xml:space="preserve"> until an optimal solution </w:t>
      </w:r>
      <w:r w:rsidRPr="00364556">
        <w:rPr>
          <w:noProof/>
          <w:sz w:val="24"/>
        </w:rPr>
        <w:t>is found</w:t>
      </w:r>
      <w:r>
        <w:rPr>
          <w:sz w:val="24"/>
        </w:rPr>
        <w:t>.</w:t>
      </w:r>
    </w:p>
    <w:p w14:paraId="47F9953F" w14:textId="77777777" w:rsidR="00F76BF1" w:rsidRPr="00F76BF1" w:rsidRDefault="00F76BF1" w:rsidP="00F76BF1">
      <w:pPr>
        <w:ind w:left="1980"/>
        <w:rPr>
          <w:sz w:val="24"/>
        </w:rPr>
      </w:pPr>
    </w:p>
    <w:p w14:paraId="4CDF7C5C" w14:textId="77777777" w:rsidR="002A767F" w:rsidRDefault="002A767F" w:rsidP="002A767F">
      <w:pPr>
        <w:pStyle w:val="ListParagraph"/>
        <w:numPr>
          <w:ilvl w:val="0"/>
          <w:numId w:val="9"/>
        </w:numPr>
        <w:rPr>
          <w:sz w:val="24"/>
        </w:rPr>
      </w:pPr>
      <w:r>
        <w:rPr>
          <w:sz w:val="24"/>
        </w:rPr>
        <w:t>Shows the optimal solution both visually, and written and allows the user to export the excel file if needed.</w:t>
      </w:r>
    </w:p>
    <w:p w14:paraId="34B2B388" w14:textId="77777777" w:rsidR="002A767F" w:rsidRDefault="00AC270C" w:rsidP="002A767F">
      <w:pPr>
        <w:pStyle w:val="ListParagraph"/>
        <w:numPr>
          <w:ilvl w:val="1"/>
          <w:numId w:val="9"/>
        </w:numPr>
        <w:rPr>
          <w:sz w:val="24"/>
        </w:rPr>
      </w:pPr>
      <w:r w:rsidRPr="00364556">
        <w:rPr>
          <w:noProof/>
          <w:sz w:val="24"/>
        </w:rPr>
        <w:t>This will</w:t>
      </w:r>
      <w:r>
        <w:rPr>
          <w:sz w:val="24"/>
        </w:rPr>
        <w:t xml:space="preserve"> be shown in a grid form so the user understands the solution. </w:t>
      </w:r>
      <w:r w:rsidR="00DB5BA3" w:rsidRPr="00364556">
        <w:rPr>
          <w:noProof/>
          <w:sz w:val="24"/>
        </w:rPr>
        <w:t>This will</w:t>
      </w:r>
      <w:r w:rsidR="00DB5BA3">
        <w:rPr>
          <w:sz w:val="24"/>
        </w:rPr>
        <w:t xml:space="preserve"> have the final cost.</w:t>
      </w:r>
    </w:p>
    <w:p w14:paraId="469E47A4" w14:textId="77777777" w:rsidR="00DB5BA3" w:rsidRDefault="00DB5BA3" w:rsidP="002A767F">
      <w:pPr>
        <w:pStyle w:val="ListParagraph"/>
        <w:numPr>
          <w:ilvl w:val="1"/>
          <w:numId w:val="9"/>
        </w:numPr>
        <w:rPr>
          <w:sz w:val="24"/>
        </w:rPr>
      </w:pPr>
      <w:r>
        <w:rPr>
          <w:sz w:val="24"/>
        </w:rPr>
        <w:t xml:space="preserve">For the solution to </w:t>
      </w:r>
      <w:r w:rsidRPr="00364556">
        <w:rPr>
          <w:noProof/>
          <w:sz w:val="24"/>
        </w:rPr>
        <w:t>be written</w:t>
      </w:r>
      <w:r>
        <w:rPr>
          <w:sz w:val="24"/>
        </w:rPr>
        <w:t xml:space="preserve">, it will need to have a </w:t>
      </w:r>
      <w:r w:rsidR="00AC270C">
        <w:rPr>
          <w:sz w:val="24"/>
        </w:rPr>
        <w:t>“</w:t>
      </w:r>
      <w:r>
        <w:rPr>
          <w:sz w:val="24"/>
        </w:rPr>
        <w:t>template</w:t>
      </w:r>
      <w:r w:rsidR="00AC270C">
        <w:rPr>
          <w:sz w:val="24"/>
        </w:rPr>
        <w:t>”</w:t>
      </w:r>
      <w:r>
        <w:rPr>
          <w:sz w:val="24"/>
        </w:rPr>
        <w:t xml:space="preserve"> sentence to put in the supplier, destination and how much is </w:t>
      </w:r>
      <w:r w:rsidRPr="00364556">
        <w:rPr>
          <w:noProof/>
          <w:sz w:val="24"/>
        </w:rPr>
        <w:t>being transported</w:t>
      </w:r>
      <w:r>
        <w:rPr>
          <w:sz w:val="24"/>
        </w:rPr>
        <w:t>.</w:t>
      </w:r>
      <w:r w:rsidR="00AC270C">
        <w:rPr>
          <w:sz w:val="24"/>
        </w:rPr>
        <w:t xml:space="preserve"> </w:t>
      </w:r>
      <w:r w:rsidR="00AC270C" w:rsidRPr="00364556">
        <w:rPr>
          <w:noProof/>
          <w:sz w:val="24"/>
        </w:rPr>
        <w:t>for</w:t>
      </w:r>
      <w:r w:rsidR="00AC270C">
        <w:rPr>
          <w:sz w:val="24"/>
        </w:rPr>
        <w:t xml:space="preserve"> example: “(supply) Will send </w:t>
      </w:r>
      <w:r w:rsidR="00AC270C" w:rsidRPr="00364556">
        <w:rPr>
          <w:noProof/>
          <w:sz w:val="24"/>
        </w:rPr>
        <w:t>(stock</w:t>
      </w:r>
      <w:r w:rsidR="00AC270C">
        <w:rPr>
          <w:sz w:val="24"/>
        </w:rPr>
        <w:t xml:space="preserve"> amount) stock to (demand). Cost is (delivering cost x stock)”</w:t>
      </w:r>
      <w:r>
        <w:rPr>
          <w:sz w:val="24"/>
        </w:rPr>
        <w:t xml:space="preserve"> Thi</w:t>
      </w:r>
      <w:r w:rsidR="00AC270C">
        <w:rPr>
          <w:sz w:val="24"/>
        </w:rPr>
        <w:t xml:space="preserve">s will also have the final </w:t>
      </w:r>
      <w:r w:rsidR="00AC270C" w:rsidRPr="00364556">
        <w:rPr>
          <w:noProof/>
          <w:sz w:val="24"/>
        </w:rPr>
        <w:t>cost,</w:t>
      </w:r>
      <w:r w:rsidR="00AC270C">
        <w:rPr>
          <w:sz w:val="24"/>
        </w:rPr>
        <w:t xml:space="preserve"> and individual cost for each delivery.</w:t>
      </w:r>
    </w:p>
    <w:p w14:paraId="412F333F" w14:textId="77777777" w:rsidR="00DB5BA3" w:rsidRDefault="002A767F" w:rsidP="00DB5BA3">
      <w:pPr>
        <w:pStyle w:val="ListParagraph"/>
        <w:numPr>
          <w:ilvl w:val="1"/>
          <w:numId w:val="9"/>
        </w:numPr>
        <w:rPr>
          <w:sz w:val="24"/>
        </w:rPr>
      </w:pPr>
      <w:r>
        <w:rPr>
          <w:sz w:val="24"/>
        </w:rPr>
        <w:t>The window will include buttons if the user wants to export the solutions and/not into an excel file</w:t>
      </w:r>
      <w:r w:rsidR="00DB5BA3">
        <w:rPr>
          <w:sz w:val="24"/>
        </w:rPr>
        <w:t>.</w:t>
      </w:r>
    </w:p>
    <w:p w14:paraId="4ACDDB77" w14:textId="77777777" w:rsidR="00811DBA" w:rsidRPr="00811DBA" w:rsidRDefault="00811DBA" w:rsidP="00811DBA">
      <w:pPr>
        <w:rPr>
          <w:sz w:val="24"/>
        </w:rPr>
      </w:pPr>
    </w:p>
    <w:p w14:paraId="56694D6E" w14:textId="77777777" w:rsidR="00DB5BA3" w:rsidRPr="00DB5BA3" w:rsidRDefault="00DB5BA3" w:rsidP="00DB5BA3">
      <w:pPr>
        <w:pStyle w:val="ListParagraph"/>
        <w:numPr>
          <w:ilvl w:val="0"/>
          <w:numId w:val="9"/>
        </w:numPr>
        <w:rPr>
          <w:sz w:val="24"/>
        </w:rPr>
      </w:pPr>
      <w:r w:rsidRPr="00DB5BA3">
        <w:rPr>
          <w:sz w:val="24"/>
        </w:rPr>
        <w:t xml:space="preserve"> Allow the user to use the program again, resetting everything to default.</w:t>
      </w:r>
    </w:p>
    <w:p w14:paraId="20CC4FB4" w14:textId="77777777" w:rsidR="00DB5BA3" w:rsidRDefault="00DB5BA3" w:rsidP="00DB5BA3">
      <w:pPr>
        <w:rPr>
          <w:sz w:val="24"/>
        </w:rPr>
      </w:pPr>
      <w:r>
        <w:rPr>
          <w:sz w:val="24"/>
        </w:rPr>
        <w:t>These are the optimal parts of the program:</w:t>
      </w:r>
    </w:p>
    <w:p w14:paraId="591A5E97" w14:textId="77777777" w:rsidR="00F02E33" w:rsidRDefault="00F02E33" w:rsidP="00DB5BA3">
      <w:pPr>
        <w:pStyle w:val="ListParagraph"/>
        <w:numPr>
          <w:ilvl w:val="0"/>
          <w:numId w:val="13"/>
        </w:numPr>
        <w:rPr>
          <w:sz w:val="24"/>
        </w:rPr>
      </w:pPr>
      <w:r>
        <w:rPr>
          <w:sz w:val="24"/>
        </w:rPr>
        <w:t>Allow the user to get a random transportation question.</w:t>
      </w:r>
    </w:p>
    <w:p w14:paraId="63ABBB84" w14:textId="77777777" w:rsidR="00DB5BA3" w:rsidRDefault="00DB5BA3" w:rsidP="00F02E33">
      <w:pPr>
        <w:pStyle w:val="ListParagraph"/>
        <w:numPr>
          <w:ilvl w:val="1"/>
          <w:numId w:val="13"/>
        </w:numPr>
        <w:rPr>
          <w:sz w:val="24"/>
        </w:rPr>
      </w:pPr>
      <w:r>
        <w:rPr>
          <w:sz w:val="24"/>
        </w:rPr>
        <w:t>Add a “random” button into the main menu that allows the user to create a transportation question using the rows and columns</w:t>
      </w:r>
      <w:r w:rsidR="00F02E33">
        <w:rPr>
          <w:sz w:val="24"/>
        </w:rPr>
        <w:t xml:space="preserve"> stated by the user</w:t>
      </w:r>
      <w:r>
        <w:rPr>
          <w:sz w:val="24"/>
        </w:rPr>
        <w:t>.</w:t>
      </w:r>
    </w:p>
    <w:p w14:paraId="4E45B009" w14:textId="77777777" w:rsidR="00F02E33" w:rsidRDefault="00DB5BA3" w:rsidP="00F02E33">
      <w:pPr>
        <w:pStyle w:val="ListParagraph"/>
        <w:numPr>
          <w:ilvl w:val="2"/>
          <w:numId w:val="13"/>
        </w:numPr>
        <w:rPr>
          <w:sz w:val="24"/>
        </w:rPr>
      </w:pPr>
      <w:r>
        <w:rPr>
          <w:sz w:val="24"/>
        </w:rPr>
        <w:t xml:space="preserve">The rows and columns will create a grid, making it easier to program ahead and less </w:t>
      </w:r>
      <w:r w:rsidR="00F02E33">
        <w:rPr>
          <w:sz w:val="24"/>
        </w:rPr>
        <w:t>likely for the user to make a mistake if copying a question from a source.</w:t>
      </w:r>
    </w:p>
    <w:p w14:paraId="627F377D" w14:textId="77777777" w:rsidR="00F02E33" w:rsidRDefault="00F02E33" w:rsidP="00F02E33">
      <w:pPr>
        <w:pStyle w:val="ListParagraph"/>
        <w:numPr>
          <w:ilvl w:val="1"/>
          <w:numId w:val="13"/>
        </w:numPr>
        <w:rPr>
          <w:sz w:val="24"/>
        </w:rPr>
      </w:pPr>
      <w:r>
        <w:rPr>
          <w:sz w:val="24"/>
        </w:rPr>
        <w:t xml:space="preserve">Be able to create a visual grid showing the placement of delivery cost of each cell, and the total supply in and out. </w:t>
      </w:r>
    </w:p>
    <w:p w14:paraId="458097AB" w14:textId="77777777" w:rsidR="00F02E33" w:rsidRDefault="00F02E33" w:rsidP="00F02E33">
      <w:pPr>
        <w:pStyle w:val="ListParagraph"/>
        <w:numPr>
          <w:ilvl w:val="2"/>
          <w:numId w:val="13"/>
        </w:numPr>
        <w:rPr>
          <w:sz w:val="24"/>
        </w:rPr>
      </w:pPr>
      <w:r>
        <w:rPr>
          <w:sz w:val="24"/>
        </w:rPr>
        <w:t>In the window will be the grid, a button for the solution, a button to randomise again and an option if the iterations should be in the excel file if needed.</w:t>
      </w:r>
    </w:p>
    <w:p w14:paraId="71474C1E" w14:textId="77777777" w:rsidR="00811DBA" w:rsidRDefault="00F02E33" w:rsidP="00811DBA">
      <w:pPr>
        <w:pStyle w:val="ListParagraph"/>
        <w:numPr>
          <w:ilvl w:val="2"/>
          <w:numId w:val="13"/>
        </w:numPr>
        <w:rPr>
          <w:sz w:val="24"/>
        </w:rPr>
      </w:pPr>
      <w:r w:rsidRPr="00364556">
        <w:rPr>
          <w:noProof/>
          <w:sz w:val="24"/>
        </w:rPr>
        <w:lastRenderedPageBreak/>
        <w:t>To reduce the chance of getting a badly constructed question</w:t>
      </w:r>
      <w:r>
        <w:rPr>
          <w:sz w:val="24"/>
        </w:rPr>
        <w:t>, the program will check if the total supply is equal or more than the total demand. If not, make the program randomly chose more numbers to replace.</w:t>
      </w:r>
    </w:p>
    <w:p w14:paraId="5740024C" w14:textId="77777777" w:rsidR="00F02E33" w:rsidRPr="006E2D6A" w:rsidRDefault="00F02E33" w:rsidP="00811DBA">
      <w:pPr>
        <w:pStyle w:val="ListParagraph"/>
        <w:numPr>
          <w:ilvl w:val="2"/>
          <w:numId w:val="13"/>
        </w:numPr>
        <w:rPr>
          <w:sz w:val="24"/>
        </w:rPr>
      </w:pPr>
      <w:r w:rsidRPr="006E2D6A">
        <w:rPr>
          <w:sz w:val="24"/>
        </w:rPr>
        <w:t>What could be done is to add difficulty options that let the user decide if the problem is unbalanced or not.</w:t>
      </w:r>
    </w:p>
    <w:p w14:paraId="4DA510EC" w14:textId="77777777" w:rsidR="00C213E9" w:rsidRDefault="00F02E33" w:rsidP="00C213E9">
      <w:pPr>
        <w:pStyle w:val="ListParagraph"/>
        <w:numPr>
          <w:ilvl w:val="1"/>
          <w:numId w:val="13"/>
        </w:numPr>
        <w:rPr>
          <w:sz w:val="24"/>
        </w:rPr>
      </w:pPr>
      <w:r w:rsidRPr="00364556">
        <w:rPr>
          <w:noProof/>
          <w:sz w:val="24"/>
        </w:rPr>
        <w:t>by</w:t>
      </w:r>
      <w:r>
        <w:rPr>
          <w:sz w:val="24"/>
        </w:rPr>
        <w:t xml:space="preserve"> pressing the “solution” button, the program will solve its </w:t>
      </w:r>
      <w:r w:rsidRPr="00364556">
        <w:rPr>
          <w:noProof/>
          <w:sz w:val="24"/>
        </w:rPr>
        <w:t>own</w:t>
      </w:r>
      <w:r>
        <w:rPr>
          <w:sz w:val="24"/>
        </w:rPr>
        <w:t xml:space="preserve"> problem, giving the optimal solution and</w:t>
      </w:r>
      <w:r w:rsidR="00C213E9">
        <w:rPr>
          <w:sz w:val="24"/>
        </w:rPr>
        <w:t xml:space="preserve"> request if the user wants to export the solution and its iterations.</w:t>
      </w:r>
    </w:p>
    <w:p w14:paraId="50871C7A" w14:textId="77777777" w:rsidR="00C213E9" w:rsidRDefault="00C213E9" w:rsidP="00C213E9">
      <w:pPr>
        <w:rPr>
          <w:sz w:val="24"/>
        </w:rPr>
      </w:pPr>
      <w:r>
        <w:rPr>
          <w:sz w:val="24"/>
        </w:rPr>
        <w:t>acceptable limitations:</w:t>
      </w:r>
    </w:p>
    <w:p w14:paraId="6A5C5FFD" w14:textId="1C59C914" w:rsidR="00240EBB" w:rsidRPr="00441722" w:rsidRDefault="00C213E9" w:rsidP="006E2D6A">
      <w:pPr>
        <w:pStyle w:val="ListParagraph"/>
        <w:numPr>
          <w:ilvl w:val="0"/>
          <w:numId w:val="22"/>
        </w:numPr>
        <w:rPr>
          <w:color w:val="2E74B5" w:themeColor="accent1" w:themeShade="BF"/>
          <w:sz w:val="32"/>
        </w:rPr>
      </w:pPr>
      <w:r w:rsidRPr="00364556">
        <w:rPr>
          <w:noProof/>
          <w:sz w:val="24"/>
        </w:rPr>
        <w:t>the</w:t>
      </w:r>
      <w:r w:rsidRPr="006E2D6A">
        <w:rPr>
          <w:sz w:val="24"/>
        </w:rPr>
        <w:t xml:space="preserve"> size of the grid will</w:t>
      </w:r>
      <w:r w:rsidR="006F3ACC" w:rsidRPr="006E2D6A">
        <w:rPr>
          <w:sz w:val="24"/>
        </w:rPr>
        <w:t xml:space="preserve"> b</w:t>
      </w:r>
      <w:r w:rsidR="00065EAC" w:rsidRPr="006E2D6A">
        <w:rPr>
          <w:sz w:val="24"/>
        </w:rPr>
        <w:t>e between the smallest size: 3x3</w:t>
      </w:r>
      <w:r w:rsidRPr="006E2D6A">
        <w:rPr>
          <w:sz w:val="24"/>
        </w:rPr>
        <w:t xml:space="preserve"> to the biggest size: 10x10. The reason why for this is that if the size of the grid is to</w:t>
      </w:r>
      <w:r w:rsidR="006F3ACC" w:rsidRPr="006E2D6A">
        <w:rPr>
          <w:sz w:val="24"/>
        </w:rPr>
        <w:t>o large, the grid might bug out in the size of the window</w:t>
      </w:r>
      <w:r w:rsidR="000F2B28" w:rsidRPr="006E2D6A">
        <w:rPr>
          <w:sz w:val="24"/>
        </w:rPr>
        <w:t>, and the same case with the grid being too small</w:t>
      </w:r>
      <w:r w:rsidR="006F3ACC" w:rsidRPr="006E2D6A">
        <w:rPr>
          <w:sz w:val="24"/>
        </w:rPr>
        <w:t xml:space="preserve">. </w:t>
      </w:r>
    </w:p>
    <w:p w14:paraId="6063A042" w14:textId="2358A327" w:rsidR="00441722" w:rsidRDefault="00441722" w:rsidP="00441722">
      <w:pPr>
        <w:rPr>
          <w:b/>
          <w:color w:val="2E74B5" w:themeColor="accent1" w:themeShade="BF"/>
          <w:sz w:val="32"/>
        </w:rPr>
      </w:pPr>
      <w:r>
        <w:rPr>
          <w:b/>
          <w:color w:val="2E74B5" w:themeColor="accent1" w:themeShade="BF"/>
          <w:sz w:val="32"/>
        </w:rPr>
        <w:t>Methods and algorithms</w:t>
      </w:r>
    </w:p>
    <w:p w14:paraId="1A77C3B2" w14:textId="2D1A6796" w:rsidR="00441722" w:rsidRDefault="00441722" w:rsidP="00441722">
      <w:pPr>
        <w:rPr>
          <w:color w:val="C45911" w:themeColor="accent2" w:themeShade="BF"/>
          <w:sz w:val="24"/>
        </w:rPr>
      </w:pPr>
      <w:r>
        <w:rPr>
          <w:color w:val="C45911" w:themeColor="accent2" w:themeShade="BF"/>
          <w:sz w:val="24"/>
        </w:rPr>
        <w:t xml:space="preserve">As this is a mathematical problem, there are methods and algorithms </w:t>
      </w:r>
      <w:r w:rsidR="00364556">
        <w:rPr>
          <w:color w:val="C45911" w:themeColor="accent2" w:themeShade="BF"/>
          <w:sz w:val="24"/>
        </w:rPr>
        <w:t xml:space="preserve">to solve and find the solution. </w:t>
      </w:r>
    </w:p>
    <w:p w14:paraId="6904C0D4" w14:textId="137C1A0F" w:rsidR="00364556" w:rsidRDefault="00364556" w:rsidP="00441722">
      <w:pPr>
        <w:rPr>
          <w:color w:val="C45911" w:themeColor="accent2" w:themeShade="BF"/>
          <w:sz w:val="24"/>
        </w:rPr>
      </w:pPr>
      <w:r>
        <w:rPr>
          <w:color w:val="C45911" w:themeColor="accent2" w:themeShade="BF"/>
          <w:sz w:val="24"/>
        </w:rPr>
        <w:t>North-west corner method:</w:t>
      </w:r>
    </w:p>
    <w:p w14:paraId="1B006095" w14:textId="7079412B" w:rsidR="00364556" w:rsidRPr="00441722" w:rsidRDefault="00364556" w:rsidP="00441722">
      <w:pPr>
        <w:rPr>
          <w:color w:val="C45911" w:themeColor="accent2" w:themeShade="BF"/>
          <w:sz w:val="24"/>
        </w:rPr>
      </w:pPr>
      <w:r>
        <w:rPr>
          <w:color w:val="C45911" w:themeColor="accent2" w:themeShade="BF"/>
          <w:sz w:val="24"/>
        </w:rPr>
        <w:t>This method finds the initial solution by starting from the top left of the grid and applying as most stock as possible in that cell, and move to the next cell depending if the demand is full or the amount of stock is zero. In the end, this will produce an</w:t>
      </w:r>
      <w:bookmarkStart w:id="3" w:name="_GoBack"/>
      <w:bookmarkEnd w:id="3"/>
      <w:r>
        <w:rPr>
          <w:color w:val="C45911" w:themeColor="accent2" w:themeShade="BF"/>
          <w:sz w:val="24"/>
        </w:rPr>
        <w:t xml:space="preserve"> initial solution that can be used later on.</w:t>
      </w:r>
    </w:p>
    <w:p w14:paraId="74DB6DC9" w14:textId="77777777" w:rsidR="000F2B28" w:rsidRDefault="000F2B28" w:rsidP="000F2B28">
      <w:pPr>
        <w:rPr>
          <w:color w:val="2E74B5" w:themeColor="accent1" w:themeShade="BF"/>
          <w:sz w:val="32"/>
        </w:rPr>
      </w:pPr>
    </w:p>
    <w:p w14:paraId="210FA20C" w14:textId="77777777" w:rsidR="000F2B28" w:rsidRPr="006E2D6A" w:rsidRDefault="000F2B28" w:rsidP="000F2B28">
      <w:pPr>
        <w:rPr>
          <w:b/>
          <w:color w:val="2E74B5" w:themeColor="accent1" w:themeShade="BF"/>
          <w:sz w:val="32"/>
        </w:rPr>
      </w:pPr>
      <w:r w:rsidRPr="006E2D6A">
        <w:rPr>
          <w:b/>
          <w:color w:val="2E74B5" w:themeColor="accent1" w:themeShade="BF"/>
          <w:sz w:val="32"/>
        </w:rPr>
        <w:t>Data storage</w:t>
      </w:r>
    </w:p>
    <w:p w14:paraId="6FC85ABB" w14:textId="0F970035" w:rsidR="000F2B28" w:rsidRDefault="000F2B28" w:rsidP="000F2B28">
      <w:pPr>
        <w:rPr>
          <w:sz w:val="24"/>
        </w:rPr>
      </w:pPr>
      <w:r>
        <w:rPr>
          <w:sz w:val="24"/>
        </w:rPr>
        <w:t>The program will hold data in the RAM. But if the user wants</w:t>
      </w:r>
      <w:r w:rsidR="00350398">
        <w:rPr>
          <w:sz w:val="24"/>
        </w:rPr>
        <w:t xml:space="preserve"> to export the optimal solution and its iterations</w:t>
      </w:r>
      <w:r>
        <w:rPr>
          <w:sz w:val="24"/>
        </w:rPr>
        <w:t xml:space="preserve">, then </w:t>
      </w:r>
      <w:r w:rsidR="00350398">
        <w:rPr>
          <w:sz w:val="24"/>
        </w:rPr>
        <w:t>an</w:t>
      </w:r>
      <w:r>
        <w:rPr>
          <w:sz w:val="24"/>
        </w:rPr>
        <w:t xml:space="preserve"> excel sheet will be used to copy and paste the solution at each iteration including the optimal solution and the orig</w:t>
      </w:r>
      <w:r w:rsidR="00350398">
        <w:rPr>
          <w:sz w:val="24"/>
        </w:rPr>
        <w:t xml:space="preserve">inal question into </w:t>
      </w:r>
      <w:r w:rsidR="006E2D6A">
        <w:rPr>
          <w:sz w:val="24"/>
        </w:rPr>
        <w:t>an</w:t>
      </w:r>
      <w:r w:rsidR="00350398">
        <w:rPr>
          <w:sz w:val="24"/>
        </w:rPr>
        <w:t xml:space="preserve"> excel file, so that</w:t>
      </w:r>
      <w:r w:rsidR="006E2D6A">
        <w:rPr>
          <w:sz w:val="24"/>
        </w:rPr>
        <w:t xml:space="preserve"> the user can amend the results or use it to its advantage.</w:t>
      </w:r>
    </w:p>
    <w:p w14:paraId="695A0FD8" w14:textId="77777777" w:rsidR="006E2D6A" w:rsidRDefault="006E2D6A" w:rsidP="000F2B28">
      <w:pPr>
        <w:rPr>
          <w:sz w:val="24"/>
        </w:rPr>
      </w:pPr>
    </w:p>
    <w:p w14:paraId="744DB6DC" w14:textId="77777777" w:rsidR="00350398" w:rsidRDefault="00350398" w:rsidP="000F2B28">
      <w:pPr>
        <w:rPr>
          <w:sz w:val="24"/>
        </w:rPr>
      </w:pPr>
    </w:p>
    <w:p w14:paraId="646D0ABC" w14:textId="77777777" w:rsidR="000F2B28" w:rsidRPr="000F2B28" w:rsidRDefault="000F2B28" w:rsidP="000F2B28">
      <w:pPr>
        <w:rPr>
          <w:sz w:val="24"/>
        </w:rPr>
      </w:pPr>
    </w:p>
    <w:sectPr w:rsidR="000F2B28" w:rsidRPr="000F2B28" w:rsidSect="00811DBA">
      <w:headerReference w:type="even" r:id="rId21"/>
      <w:headerReference w:type="default" r:id="rId22"/>
      <w:footerReference w:type="default" r:id="rId23"/>
      <w:pgSz w:w="11906" w:h="16838"/>
      <w:pgMar w:top="720" w:right="720" w:bottom="720" w:left="720" w:header="708" w:footer="0"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ylor Ring" w:date="2016-10-06T11:59:00Z" w:initials="TR">
    <w:p w14:paraId="51591498" w14:textId="77777777" w:rsidR="003F093A" w:rsidRPr="002A5658" w:rsidRDefault="003F093A" w:rsidP="003F093A">
      <w:pPr>
        <w:rPr>
          <w:color w:val="70AD47" w:themeColor="accent6"/>
          <w:sz w:val="24"/>
        </w:rPr>
      </w:pPr>
      <w:r>
        <w:rPr>
          <w:rStyle w:val="CommentReference"/>
        </w:rPr>
        <w:annotationRef/>
      </w:r>
      <w:r w:rsidRPr="008C4F0B">
        <w:rPr>
          <w:color w:val="538135" w:themeColor="accent6" w:themeShade="BF"/>
          <w:sz w:val="24"/>
        </w:rPr>
        <w:t xml:space="preserve">as part of a company’s overall profit, it is vital that the cost of delivering its stock is reduced as low as possible. The advantages of this is mainly that the overall profit can be reduced as little as possible, and makes a companies’ reputation towards the environment look clean.  So a way to do this is to treat it as a transportation problem. The transportation problem is used to find an optimal solution of the minimum cost of delivering multiple stock, while the multiple warehouses that demand the stock get the full amount they need. </w:t>
      </w:r>
    </w:p>
    <w:p w14:paraId="6177DE8A" w14:textId="77777777" w:rsidR="003F093A" w:rsidRDefault="003F093A">
      <w:pPr>
        <w:pStyle w:val="CommentText"/>
      </w:pPr>
    </w:p>
  </w:comment>
  <w:comment w:id="1" w:author="Taylor Ring" w:date="2016-10-06T12:00:00Z" w:initials="TR">
    <w:p w14:paraId="4EA14460" w14:textId="77777777" w:rsidR="003F093A" w:rsidRPr="003F093A" w:rsidRDefault="003F093A" w:rsidP="003F093A">
      <w:pPr>
        <w:rPr>
          <w:color w:val="C45911" w:themeColor="accent2" w:themeShade="BF"/>
          <w:sz w:val="24"/>
        </w:rPr>
      </w:pPr>
      <w:r>
        <w:rPr>
          <w:rStyle w:val="CommentReference"/>
        </w:rPr>
        <w:annotationRef/>
      </w:r>
      <w:r w:rsidRPr="003F093A">
        <w:rPr>
          <w:color w:val="C45911" w:themeColor="accent2" w:themeShade="BF"/>
          <w:sz w:val="24"/>
        </w:rPr>
        <w:t>The transportation problem is also used in a classroom, teaching decision mathematics. In the end, finding the optimal solution of the transportation problem is crucial and save hundreds or thousands of pounds on delivering goods everywhere for companies.</w:t>
      </w:r>
      <w:r>
        <w:rPr>
          <w:color w:val="C45911" w:themeColor="accent2" w:themeShade="BF"/>
          <w:sz w:val="24"/>
        </w:rPr>
        <w:t xml:space="preserve"> </w:t>
      </w:r>
      <w:r w:rsidRPr="003F093A">
        <w:rPr>
          <w:color w:val="C45911" w:themeColor="accent2" w:themeShade="BF"/>
          <w:sz w:val="24"/>
        </w:rPr>
        <w:t>There are multiple ways on how the transportation can be solved, but they all lead to one final optimal solution. in the classroom, the north-west corner method is used at first, followed by shadow costs, stepping-stone method and total cost. This is repeated until an optimal solution is found.</w:t>
      </w:r>
    </w:p>
    <w:p w14:paraId="1BC8F477" w14:textId="77777777" w:rsidR="003F093A" w:rsidRDefault="003F093A">
      <w:pPr>
        <w:pStyle w:val="CommentText"/>
      </w:pPr>
    </w:p>
  </w:comment>
  <w:comment w:id="2" w:author="Taylor Ring" w:date="2016-10-06T12:51:00Z" w:initials="TR">
    <w:p w14:paraId="075727B1" w14:textId="77777777" w:rsidR="00DD7DC5" w:rsidRDefault="00DD7DC5" w:rsidP="00DD7DC5">
      <w:pPr>
        <w:rPr>
          <w:sz w:val="24"/>
        </w:rPr>
      </w:pPr>
      <w:r>
        <w:rPr>
          <w:rStyle w:val="CommentReference"/>
        </w:rPr>
        <w:annotationRef/>
      </w:r>
      <w:r>
        <w:rPr>
          <w:sz w:val="24"/>
        </w:rPr>
        <w:t>one website that was looked at had a system of solving the transportation problem using the north-west corner method</w:t>
      </w:r>
      <w:r>
        <w:rPr>
          <w:sz w:val="24"/>
          <w:vertAlign w:val="superscript"/>
        </w:rPr>
        <w:t>1</w:t>
      </w:r>
      <w:r>
        <w:rPr>
          <w:sz w:val="24"/>
        </w:rPr>
        <w:t>. It creates an initial solution from the delivery cost cells and the supply/demand amount. This is useful if the student wants to know where to start when using the north-west corner method.</w:t>
      </w:r>
    </w:p>
    <w:p w14:paraId="359A5617" w14:textId="77777777" w:rsidR="00DD7DC5" w:rsidRDefault="00DD7DC5" w:rsidP="00DD7DC5">
      <w:pPr>
        <w:rPr>
          <w:sz w:val="24"/>
        </w:rPr>
      </w:pPr>
    </w:p>
    <w:p w14:paraId="7CE5914F" w14:textId="77777777" w:rsidR="00DD7DC5" w:rsidRDefault="00DD7DC5" w:rsidP="00DD7DC5">
      <w:pPr>
        <w:rPr>
          <w:sz w:val="24"/>
        </w:rPr>
      </w:pPr>
      <w:r>
        <w:rPr>
          <w:sz w:val="24"/>
        </w:rPr>
        <w:t>Advantages:</w:t>
      </w:r>
    </w:p>
    <w:p w14:paraId="0E04858E" w14:textId="77777777" w:rsidR="00DD7DC5" w:rsidRDefault="00DD7DC5" w:rsidP="00DD7DC5">
      <w:pPr>
        <w:pStyle w:val="ListParagraph"/>
        <w:numPr>
          <w:ilvl w:val="0"/>
          <w:numId w:val="3"/>
        </w:numPr>
        <w:rPr>
          <w:sz w:val="24"/>
        </w:rPr>
      </w:pPr>
      <w:r>
        <w:rPr>
          <w:sz w:val="24"/>
        </w:rPr>
        <w:t>Able to calculate and show the initial solution</w:t>
      </w:r>
    </w:p>
    <w:p w14:paraId="5E8443D1" w14:textId="77777777" w:rsidR="00DD7DC5" w:rsidRDefault="00DD7DC5" w:rsidP="00DD7DC5">
      <w:pPr>
        <w:pStyle w:val="ListParagraph"/>
        <w:numPr>
          <w:ilvl w:val="0"/>
          <w:numId w:val="3"/>
        </w:numPr>
        <w:rPr>
          <w:sz w:val="24"/>
        </w:rPr>
      </w:pPr>
      <w:r>
        <w:rPr>
          <w:sz w:val="24"/>
        </w:rPr>
        <w:t>Able to customise how many rows and columns are needed to solve the problem.</w:t>
      </w:r>
    </w:p>
    <w:p w14:paraId="132AA1B7" w14:textId="77777777" w:rsidR="00DD7DC5" w:rsidRDefault="00DD7DC5" w:rsidP="00DD7DC5">
      <w:pPr>
        <w:pStyle w:val="ListParagraph"/>
        <w:numPr>
          <w:ilvl w:val="0"/>
          <w:numId w:val="3"/>
        </w:numPr>
        <w:rPr>
          <w:sz w:val="24"/>
        </w:rPr>
      </w:pPr>
      <w:r>
        <w:rPr>
          <w:sz w:val="24"/>
        </w:rPr>
        <w:t>Able to give an initial solution of unbalanced problems</w:t>
      </w:r>
    </w:p>
    <w:p w14:paraId="658A9576" w14:textId="77777777" w:rsidR="00DD7DC5" w:rsidRDefault="00DD7DC5" w:rsidP="00DD7DC5">
      <w:pPr>
        <w:rPr>
          <w:sz w:val="24"/>
        </w:rPr>
      </w:pPr>
      <w:r w:rsidRPr="002E40D8">
        <w:rPr>
          <w:sz w:val="24"/>
        </w:rPr>
        <w:t>Disadvantages:</w:t>
      </w:r>
    </w:p>
    <w:p w14:paraId="1094C19D" w14:textId="77777777" w:rsidR="00DD7DC5" w:rsidRDefault="00DD7DC5" w:rsidP="00DD7DC5">
      <w:pPr>
        <w:pStyle w:val="ListParagraph"/>
        <w:numPr>
          <w:ilvl w:val="0"/>
          <w:numId w:val="3"/>
        </w:numPr>
        <w:rPr>
          <w:sz w:val="24"/>
        </w:rPr>
      </w:pPr>
      <w:r>
        <w:rPr>
          <w:sz w:val="24"/>
        </w:rPr>
        <w:t>Does not clearly state that a dummy column or row was added.</w:t>
      </w:r>
    </w:p>
    <w:p w14:paraId="35D44D2C" w14:textId="77777777" w:rsidR="00DD7DC5" w:rsidRDefault="00DD7DC5" w:rsidP="00DD7DC5">
      <w:pPr>
        <w:pStyle w:val="ListParagraph"/>
        <w:numPr>
          <w:ilvl w:val="0"/>
          <w:numId w:val="3"/>
        </w:numPr>
        <w:rPr>
          <w:sz w:val="24"/>
        </w:rPr>
      </w:pPr>
      <w:r>
        <w:rPr>
          <w:sz w:val="24"/>
        </w:rPr>
        <w:t>This system can only be used when online. This means that if the website or the internet connection is down, then the user cannot use it.</w:t>
      </w:r>
    </w:p>
    <w:p w14:paraId="2CA1601C" w14:textId="77777777" w:rsidR="00DD7DC5" w:rsidRDefault="00DD7DC5" w:rsidP="00DD7DC5">
      <w:pPr>
        <w:pStyle w:val="ListParagraph"/>
        <w:numPr>
          <w:ilvl w:val="0"/>
          <w:numId w:val="3"/>
        </w:numPr>
        <w:rPr>
          <w:sz w:val="24"/>
        </w:rPr>
      </w:pPr>
      <w:r>
        <w:rPr>
          <w:sz w:val="24"/>
        </w:rPr>
        <w:t>It is not very clear on which numbers is which, and making it confusing.</w:t>
      </w:r>
    </w:p>
    <w:p w14:paraId="45F0E4D1" w14:textId="77777777" w:rsidR="00DD7DC5" w:rsidRDefault="00DD7DC5" w:rsidP="00DD7DC5">
      <w:pPr>
        <w:rPr>
          <w:sz w:val="24"/>
        </w:rPr>
      </w:pPr>
      <w:r>
        <w:rPr>
          <w:sz w:val="24"/>
        </w:rPr>
        <w:t>It does not give you the optimal solution. even if this calculator only does the north-west corner method, it is a useless system for companies to use.</w:t>
      </w:r>
    </w:p>
    <w:p w14:paraId="45870D2D" w14:textId="77777777" w:rsidR="00DD7DC5" w:rsidRDefault="00DD7DC5">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77DE8A" w15:done="0"/>
  <w15:commentEx w15:paraId="1BC8F477" w15:done="0"/>
  <w15:commentEx w15:paraId="45870D2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0A5D9" w14:textId="77777777" w:rsidR="00B723CE" w:rsidRDefault="00B723CE" w:rsidP="00B723CE">
      <w:pPr>
        <w:spacing w:after="0" w:line="240" w:lineRule="auto"/>
      </w:pPr>
      <w:r>
        <w:separator/>
      </w:r>
    </w:p>
  </w:endnote>
  <w:endnote w:type="continuationSeparator" w:id="0">
    <w:p w14:paraId="5C2CC76C" w14:textId="77777777" w:rsidR="00B723CE" w:rsidRDefault="00B723CE" w:rsidP="00B72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DE5DD" w14:textId="77777777" w:rsidR="00B723CE" w:rsidRPr="00B723CE" w:rsidRDefault="00B723CE" w:rsidP="00B723CE">
    <w:pPr>
      <w:pStyle w:val="Footer"/>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36236" w14:textId="77777777" w:rsidR="00B723CE" w:rsidRDefault="00B723CE" w:rsidP="00B723CE">
      <w:pPr>
        <w:spacing w:after="0" w:line="240" w:lineRule="auto"/>
      </w:pPr>
      <w:r>
        <w:separator/>
      </w:r>
    </w:p>
  </w:footnote>
  <w:footnote w:type="continuationSeparator" w:id="0">
    <w:p w14:paraId="2AB67F0E" w14:textId="77777777" w:rsidR="00B723CE" w:rsidRDefault="00B723CE" w:rsidP="00B72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52976"/>
      <w:docPartObj>
        <w:docPartGallery w:val="Page Numbers (Top of Page)"/>
        <w:docPartUnique/>
      </w:docPartObj>
    </w:sdtPr>
    <w:sdtEndPr>
      <w:rPr>
        <w:noProof/>
        <w:sz w:val="28"/>
      </w:rPr>
    </w:sdtEndPr>
    <w:sdtContent>
      <w:p w14:paraId="2B4A2B79" w14:textId="77777777" w:rsidR="00B723CE" w:rsidRPr="00B723CE" w:rsidRDefault="00B723CE">
        <w:pPr>
          <w:pStyle w:val="Header"/>
          <w:jc w:val="center"/>
          <w:rPr>
            <w:sz w:val="28"/>
          </w:rPr>
        </w:pPr>
        <w:r w:rsidRPr="00B723CE">
          <w:rPr>
            <w:sz w:val="28"/>
          </w:rPr>
          <w:fldChar w:fldCharType="begin"/>
        </w:r>
        <w:r w:rsidRPr="00B723CE">
          <w:rPr>
            <w:sz w:val="28"/>
          </w:rPr>
          <w:instrText xml:space="preserve"> PAGE   \* MERGEFORMAT </w:instrText>
        </w:r>
        <w:r w:rsidRPr="00B723CE">
          <w:rPr>
            <w:sz w:val="28"/>
          </w:rPr>
          <w:fldChar w:fldCharType="separate"/>
        </w:r>
        <w:r w:rsidR="00F02E33">
          <w:rPr>
            <w:noProof/>
            <w:sz w:val="28"/>
          </w:rPr>
          <w:t>4</w:t>
        </w:r>
        <w:r w:rsidRPr="00B723CE">
          <w:rPr>
            <w:noProof/>
            <w:sz w:val="28"/>
          </w:rPr>
          <w:fldChar w:fldCharType="end"/>
        </w:r>
      </w:p>
    </w:sdtContent>
  </w:sdt>
  <w:p w14:paraId="5772842B" w14:textId="77777777" w:rsidR="00B723CE" w:rsidRDefault="00B723CE" w:rsidP="00B723CE">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690687"/>
      <w:docPartObj>
        <w:docPartGallery w:val="Page Numbers (Top of Page)"/>
        <w:docPartUnique/>
      </w:docPartObj>
    </w:sdtPr>
    <w:sdtEndPr>
      <w:rPr>
        <w:noProof/>
        <w:sz w:val="28"/>
      </w:rPr>
    </w:sdtEndPr>
    <w:sdtContent>
      <w:p w14:paraId="7E3BC810" w14:textId="239E6EE1" w:rsidR="00B723CE" w:rsidRPr="00B723CE" w:rsidRDefault="00B723CE">
        <w:pPr>
          <w:pStyle w:val="Header"/>
          <w:jc w:val="center"/>
          <w:rPr>
            <w:sz w:val="28"/>
          </w:rPr>
        </w:pPr>
        <w:r w:rsidRPr="00B723CE">
          <w:rPr>
            <w:sz w:val="28"/>
          </w:rPr>
          <w:fldChar w:fldCharType="begin"/>
        </w:r>
        <w:r w:rsidRPr="00B723CE">
          <w:rPr>
            <w:sz w:val="28"/>
          </w:rPr>
          <w:instrText xml:space="preserve"> PAGE   \* MERGEFORMAT </w:instrText>
        </w:r>
        <w:r w:rsidRPr="00B723CE">
          <w:rPr>
            <w:sz w:val="28"/>
          </w:rPr>
          <w:fldChar w:fldCharType="separate"/>
        </w:r>
        <w:r w:rsidR="00953400">
          <w:rPr>
            <w:noProof/>
            <w:sz w:val="28"/>
          </w:rPr>
          <w:t>8</w:t>
        </w:r>
        <w:r w:rsidRPr="00B723CE">
          <w:rPr>
            <w:noProof/>
            <w:sz w:val="28"/>
          </w:rPr>
          <w:fldChar w:fldCharType="end"/>
        </w:r>
      </w:p>
    </w:sdtContent>
  </w:sdt>
  <w:p w14:paraId="56770459" w14:textId="77777777" w:rsidR="00B723CE" w:rsidRDefault="00B723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9F1"/>
    <w:multiLevelType w:val="hybridMultilevel"/>
    <w:tmpl w:val="964A0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41C3C"/>
    <w:multiLevelType w:val="hybridMultilevel"/>
    <w:tmpl w:val="7EF897A2"/>
    <w:lvl w:ilvl="0" w:tplc="97AC0F64">
      <w:start w:val="1"/>
      <w:numFmt w:val="bullet"/>
      <w:lvlText w:val=""/>
      <w:lvlJc w:val="left"/>
      <w:pPr>
        <w:ind w:left="1080" w:hanging="360"/>
      </w:pPr>
      <w:rPr>
        <w:rFonts w:ascii="Symbol" w:hAnsi="Symbol" w:hint="default"/>
        <w:color w:val="2E74B5" w:themeColor="accent1"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6B3955"/>
    <w:multiLevelType w:val="hybridMultilevel"/>
    <w:tmpl w:val="A4444F96"/>
    <w:lvl w:ilvl="0" w:tplc="674EBB5E">
      <w:start w:val="1"/>
      <w:numFmt w:val="decimal"/>
      <w:lvlText w:val="%1."/>
      <w:lvlJc w:val="left"/>
      <w:pPr>
        <w:ind w:left="720" w:hanging="360"/>
      </w:pPr>
      <w:rPr>
        <w:color w:val="2E74B5" w:themeColor="accent1" w:themeShade="BF"/>
        <w:sz w:val="28"/>
      </w:rPr>
    </w:lvl>
    <w:lvl w:ilvl="1" w:tplc="C60C7864">
      <w:start w:val="1"/>
      <w:numFmt w:val="lowerLetter"/>
      <w:lvlText w:val="%2."/>
      <w:lvlJc w:val="left"/>
      <w:pPr>
        <w:ind w:left="1440" w:hanging="360"/>
      </w:pPr>
      <w:rPr>
        <w:color w:val="2E74B5" w:themeColor="accent1" w:themeShade="BF"/>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8316F7"/>
    <w:multiLevelType w:val="hybridMultilevel"/>
    <w:tmpl w:val="8C2C2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7E758B"/>
    <w:multiLevelType w:val="hybridMultilevel"/>
    <w:tmpl w:val="28B89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A64E0F"/>
    <w:multiLevelType w:val="hybridMultilevel"/>
    <w:tmpl w:val="B72A3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2814CF"/>
    <w:multiLevelType w:val="hybridMultilevel"/>
    <w:tmpl w:val="34E245F8"/>
    <w:lvl w:ilvl="0" w:tplc="DE90EF4A">
      <w:start w:val="1"/>
      <w:numFmt w:val="decimal"/>
      <w:lvlText w:val="%1."/>
      <w:lvlJc w:val="left"/>
      <w:pPr>
        <w:ind w:left="720" w:hanging="360"/>
      </w:pPr>
      <w:rPr>
        <w:color w:val="2E74B5" w:themeColor="accent1" w:themeShade="BF"/>
        <w:sz w:val="28"/>
      </w:rPr>
    </w:lvl>
    <w:lvl w:ilvl="1" w:tplc="4C584EAE">
      <w:start w:val="1"/>
      <w:numFmt w:val="lowerLetter"/>
      <w:lvlText w:val="%2."/>
      <w:lvlJc w:val="left"/>
      <w:pPr>
        <w:ind w:left="1440" w:hanging="360"/>
      </w:pPr>
      <w:rPr>
        <w:color w:val="2E74B5" w:themeColor="accent1" w:themeShade="BF"/>
      </w:rPr>
    </w:lvl>
    <w:lvl w:ilvl="2" w:tplc="CEEE03FE">
      <w:start w:val="1"/>
      <w:numFmt w:val="lowerRoman"/>
      <w:lvlText w:val="%3."/>
      <w:lvlJc w:val="right"/>
      <w:pPr>
        <w:ind w:left="2160" w:hanging="180"/>
      </w:pPr>
      <w:rPr>
        <w:color w:val="2E74B5" w:themeColor="accent1" w:themeShade="BF"/>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C4242"/>
    <w:multiLevelType w:val="hybridMultilevel"/>
    <w:tmpl w:val="3A948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5F7202"/>
    <w:multiLevelType w:val="hybridMultilevel"/>
    <w:tmpl w:val="02F01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534537"/>
    <w:multiLevelType w:val="hybridMultilevel"/>
    <w:tmpl w:val="23E21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FE2C73"/>
    <w:multiLevelType w:val="hybridMultilevel"/>
    <w:tmpl w:val="2250AAC2"/>
    <w:lvl w:ilvl="0" w:tplc="74A6765A">
      <w:start w:val="1"/>
      <w:numFmt w:val="bullet"/>
      <w:lvlText w:val=""/>
      <w:lvlJc w:val="left"/>
      <w:pPr>
        <w:ind w:left="720" w:hanging="360"/>
      </w:pPr>
      <w:rPr>
        <w:rFonts w:ascii="Symbol" w:hAnsi="Symbol" w:hint="default"/>
        <w:color w:val="2E74B5"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686794"/>
    <w:multiLevelType w:val="hybridMultilevel"/>
    <w:tmpl w:val="861E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F95B61"/>
    <w:multiLevelType w:val="hybridMultilevel"/>
    <w:tmpl w:val="C5608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CD7FC0"/>
    <w:multiLevelType w:val="hybridMultilevel"/>
    <w:tmpl w:val="5AE213FE"/>
    <w:lvl w:ilvl="0" w:tplc="3502DD32">
      <w:start w:val="1"/>
      <w:numFmt w:val="bullet"/>
      <w:lvlText w:val=""/>
      <w:lvlJc w:val="left"/>
      <w:pPr>
        <w:ind w:left="720" w:hanging="360"/>
      </w:pPr>
      <w:rPr>
        <w:rFonts w:ascii="Symbol" w:hAnsi="Symbol" w:hint="default"/>
        <w:color w:val="2E74B5"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351F7E"/>
    <w:multiLevelType w:val="hybridMultilevel"/>
    <w:tmpl w:val="C064622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A824EDB"/>
    <w:multiLevelType w:val="hybridMultilevel"/>
    <w:tmpl w:val="BB424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B154F3"/>
    <w:multiLevelType w:val="hybridMultilevel"/>
    <w:tmpl w:val="47448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A70E17"/>
    <w:multiLevelType w:val="hybridMultilevel"/>
    <w:tmpl w:val="7EC6D8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417E6A"/>
    <w:multiLevelType w:val="hybridMultilevel"/>
    <w:tmpl w:val="50C02E2E"/>
    <w:lvl w:ilvl="0" w:tplc="228CA7C8">
      <w:start w:val="1"/>
      <w:numFmt w:val="bullet"/>
      <w:lvlText w:val=""/>
      <w:lvlJc w:val="left"/>
      <w:pPr>
        <w:ind w:left="720" w:hanging="360"/>
      </w:pPr>
      <w:rPr>
        <w:rFonts w:ascii="Symbol" w:hAnsi="Symbol" w:hint="default"/>
        <w:color w:val="2E74B5"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CD0AA7"/>
    <w:multiLevelType w:val="hybridMultilevel"/>
    <w:tmpl w:val="384E5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99187C"/>
    <w:multiLevelType w:val="hybridMultilevel"/>
    <w:tmpl w:val="287ECB38"/>
    <w:lvl w:ilvl="0" w:tplc="BF92C65A">
      <w:start w:val="1"/>
      <w:numFmt w:val="bullet"/>
      <w:lvlText w:val=""/>
      <w:lvlJc w:val="left"/>
      <w:pPr>
        <w:ind w:left="720" w:hanging="360"/>
      </w:pPr>
      <w:rPr>
        <w:rFonts w:ascii="Symbol" w:hAnsi="Symbol" w:hint="default"/>
        <w:color w:val="2E74B5"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F668ED"/>
    <w:multiLevelType w:val="hybridMultilevel"/>
    <w:tmpl w:val="12CEA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6"/>
  </w:num>
  <w:num w:numId="3">
    <w:abstractNumId w:val="11"/>
  </w:num>
  <w:num w:numId="4">
    <w:abstractNumId w:val="5"/>
  </w:num>
  <w:num w:numId="5">
    <w:abstractNumId w:val="4"/>
  </w:num>
  <w:num w:numId="6">
    <w:abstractNumId w:val="12"/>
  </w:num>
  <w:num w:numId="7">
    <w:abstractNumId w:val="3"/>
  </w:num>
  <w:num w:numId="8">
    <w:abstractNumId w:val="21"/>
  </w:num>
  <w:num w:numId="9">
    <w:abstractNumId w:val="2"/>
  </w:num>
  <w:num w:numId="10">
    <w:abstractNumId w:val="19"/>
  </w:num>
  <w:num w:numId="11">
    <w:abstractNumId w:val="17"/>
  </w:num>
  <w:num w:numId="12">
    <w:abstractNumId w:val="14"/>
  </w:num>
  <w:num w:numId="13">
    <w:abstractNumId w:val="6"/>
  </w:num>
  <w:num w:numId="14">
    <w:abstractNumId w:val="9"/>
  </w:num>
  <w:num w:numId="15">
    <w:abstractNumId w:val="0"/>
  </w:num>
  <w:num w:numId="16">
    <w:abstractNumId w:val="7"/>
  </w:num>
  <w:num w:numId="17">
    <w:abstractNumId w:val="20"/>
  </w:num>
  <w:num w:numId="18">
    <w:abstractNumId w:val="15"/>
  </w:num>
  <w:num w:numId="19">
    <w:abstractNumId w:val="13"/>
  </w:num>
  <w:num w:numId="20">
    <w:abstractNumId w:val="10"/>
  </w:num>
  <w:num w:numId="21">
    <w:abstractNumId w:val="18"/>
  </w:num>
  <w:num w:numId="2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ylor Ring">
    <w15:presenceInfo w15:providerId="None" w15:userId="Taylor R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jQwNzcxMjAwMDZX0lEKTi0uzszPAykwqgUAgWhg7SwAAAA="/>
  </w:docVars>
  <w:rsids>
    <w:rsidRoot w:val="004D3156"/>
    <w:rsid w:val="000037E2"/>
    <w:rsid w:val="00006988"/>
    <w:rsid w:val="00034B6E"/>
    <w:rsid w:val="00065EAC"/>
    <w:rsid w:val="000F2B28"/>
    <w:rsid w:val="0018153B"/>
    <w:rsid w:val="001B0CCA"/>
    <w:rsid w:val="001B195B"/>
    <w:rsid w:val="001B7587"/>
    <w:rsid w:val="001E582A"/>
    <w:rsid w:val="00240EBB"/>
    <w:rsid w:val="002A5658"/>
    <w:rsid w:val="002A767F"/>
    <w:rsid w:val="002B6086"/>
    <w:rsid w:val="002E40D8"/>
    <w:rsid w:val="003122F4"/>
    <w:rsid w:val="00350398"/>
    <w:rsid w:val="00364556"/>
    <w:rsid w:val="003A47BA"/>
    <w:rsid w:val="003F093A"/>
    <w:rsid w:val="00441722"/>
    <w:rsid w:val="00467EDD"/>
    <w:rsid w:val="004D3156"/>
    <w:rsid w:val="004D3BDB"/>
    <w:rsid w:val="004E3632"/>
    <w:rsid w:val="004E4084"/>
    <w:rsid w:val="004F7162"/>
    <w:rsid w:val="0053103A"/>
    <w:rsid w:val="00537482"/>
    <w:rsid w:val="005F441F"/>
    <w:rsid w:val="0062222B"/>
    <w:rsid w:val="006C0C8C"/>
    <w:rsid w:val="006E2D6A"/>
    <w:rsid w:val="006F3ACC"/>
    <w:rsid w:val="006F3E1E"/>
    <w:rsid w:val="007B438B"/>
    <w:rsid w:val="007F746E"/>
    <w:rsid w:val="00811DBA"/>
    <w:rsid w:val="008226D6"/>
    <w:rsid w:val="008C1713"/>
    <w:rsid w:val="008C4F0B"/>
    <w:rsid w:val="008F0C37"/>
    <w:rsid w:val="00953400"/>
    <w:rsid w:val="0095448B"/>
    <w:rsid w:val="009914B6"/>
    <w:rsid w:val="009F562A"/>
    <w:rsid w:val="00A4436B"/>
    <w:rsid w:val="00A67C17"/>
    <w:rsid w:val="00AA7970"/>
    <w:rsid w:val="00AB02EE"/>
    <w:rsid w:val="00AC270C"/>
    <w:rsid w:val="00B723CE"/>
    <w:rsid w:val="00BC1EE7"/>
    <w:rsid w:val="00C036CF"/>
    <w:rsid w:val="00C213E9"/>
    <w:rsid w:val="00C92D16"/>
    <w:rsid w:val="00D24468"/>
    <w:rsid w:val="00D25E63"/>
    <w:rsid w:val="00D43582"/>
    <w:rsid w:val="00D826EB"/>
    <w:rsid w:val="00DA53E2"/>
    <w:rsid w:val="00DB5BA3"/>
    <w:rsid w:val="00DD7DC5"/>
    <w:rsid w:val="00E4370A"/>
    <w:rsid w:val="00EC1E93"/>
    <w:rsid w:val="00F02E33"/>
    <w:rsid w:val="00F53F5D"/>
    <w:rsid w:val="00F76BF1"/>
    <w:rsid w:val="00FB7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14BF"/>
  <w15:chartTrackingRefBased/>
  <w15:docId w15:val="{EA0BD59A-1E4D-4DF8-8689-395A6388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6B"/>
    <w:pPr>
      <w:ind w:left="720"/>
      <w:contextualSpacing/>
    </w:pPr>
  </w:style>
  <w:style w:type="paragraph" w:styleId="Header">
    <w:name w:val="header"/>
    <w:basedOn w:val="Normal"/>
    <w:link w:val="HeaderChar"/>
    <w:uiPriority w:val="99"/>
    <w:unhideWhenUsed/>
    <w:rsid w:val="00B72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3CE"/>
  </w:style>
  <w:style w:type="paragraph" w:styleId="Footer">
    <w:name w:val="footer"/>
    <w:basedOn w:val="Normal"/>
    <w:link w:val="FooterChar"/>
    <w:uiPriority w:val="99"/>
    <w:unhideWhenUsed/>
    <w:rsid w:val="00B72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3CE"/>
  </w:style>
  <w:style w:type="character" w:styleId="Hyperlink">
    <w:name w:val="Hyperlink"/>
    <w:basedOn w:val="DefaultParagraphFont"/>
    <w:uiPriority w:val="99"/>
    <w:unhideWhenUsed/>
    <w:rsid w:val="004D3BDB"/>
    <w:rPr>
      <w:color w:val="0563C1" w:themeColor="hyperlink"/>
      <w:u w:val="single"/>
    </w:rPr>
  </w:style>
  <w:style w:type="character" w:styleId="CommentReference">
    <w:name w:val="annotation reference"/>
    <w:basedOn w:val="DefaultParagraphFont"/>
    <w:uiPriority w:val="99"/>
    <w:semiHidden/>
    <w:unhideWhenUsed/>
    <w:rsid w:val="003F093A"/>
    <w:rPr>
      <w:sz w:val="16"/>
      <w:szCs w:val="16"/>
    </w:rPr>
  </w:style>
  <w:style w:type="paragraph" w:styleId="CommentText">
    <w:name w:val="annotation text"/>
    <w:basedOn w:val="Normal"/>
    <w:link w:val="CommentTextChar"/>
    <w:uiPriority w:val="99"/>
    <w:semiHidden/>
    <w:unhideWhenUsed/>
    <w:rsid w:val="003F093A"/>
    <w:pPr>
      <w:spacing w:line="240" w:lineRule="auto"/>
    </w:pPr>
    <w:rPr>
      <w:sz w:val="20"/>
      <w:szCs w:val="20"/>
    </w:rPr>
  </w:style>
  <w:style w:type="character" w:customStyle="1" w:styleId="CommentTextChar">
    <w:name w:val="Comment Text Char"/>
    <w:basedOn w:val="DefaultParagraphFont"/>
    <w:link w:val="CommentText"/>
    <w:uiPriority w:val="99"/>
    <w:semiHidden/>
    <w:rsid w:val="003F093A"/>
    <w:rPr>
      <w:sz w:val="20"/>
      <w:szCs w:val="20"/>
    </w:rPr>
  </w:style>
  <w:style w:type="paragraph" w:styleId="CommentSubject">
    <w:name w:val="annotation subject"/>
    <w:basedOn w:val="CommentText"/>
    <w:next w:val="CommentText"/>
    <w:link w:val="CommentSubjectChar"/>
    <w:uiPriority w:val="99"/>
    <w:semiHidden/>
    <w:unhideWhenUsed/>
    <w:rsid w:val="003F093A"/>
    <w:rPr>
      <w:b/>
      <w:bCs/>
    </w:rPr>
  </w:style>
  <w:style w:type="character" w:customStyle="1" w:styleId="CommentSubjectChar">
    <w:name w:val="Comment Subject Char"/>
    <w:basedOn w:val="CommentTextChar"/>
    <w:link w:val="CommentSubject"/>
    <w:uiPriority w:val="99"/>
    <w:semiHidden/>
    <w:rsid w:val="003F093A"/>
    <w:rPr>
      <w:b/>
      <w:bCs/>
      <w:sz w:val="20"/>
      <w:szCs w:val="20"/>
    </w:rPr>
  </w:style>
  <w:style w:type="paragraph" w:styleId="BalloonText">
    <w:name w:val="Balloon Text"/>
    <w:basedOn w:val="Normal"/>
    <w:link w:val="BalloonTextChar"/>
    <w:uiPriority w:val="99"/>
    <w:semiHidden/>
    <w:unhideWhenUsed/>
    <w:rsid w:val="003F0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93A"/>
    <w:rPr>
      <w:rFonts w:ascii="Segoe UI" w:hAnsi="Segoe UI" w:cs="Segoe UI"/>
      <w:sz w:val="18"/>
      <w:szCs w:val="18"/>
    </w:rPr>
  </w:style>
  <w:style w:type="character" w:styleId="FollowedHyperlink">
    <w:name w:val="FollowedHyperlink"/>
    <w:basedOn w:val="DefaultParagraphFont"/>
    <w:uiPriority w:val="99"/>
    <w:semiHidden/>
    <w:unhideWhenUsed/>
    <w:rsid w:val="007B4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05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asycalculation.com/operations-research/minimum-transportation-northwest-corner-method.php" TargetMode="External"/><Relationship Id="rId18" Type="http://schemas.openxmlformats.org/officeDocument/2006/relationships/hyperlink" Target="http://cbom.atozmath.com/CBOM/transportation.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easycalculation.com/operations-research/minimum-transportation-northwest-corner-method.php" TargetMode="External"/><Relationship Id="rId17" Type="http://schemas.openxmlformats.org/officeDocument/2006/relationships/hyperlink" Target="http://www.excel-easy.com/examples/transportation-problem.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excel-easy.com/examples/transportation-problem.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cbom.atozmath.com/CBOM/transportation.asp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152D3-E6AD-4BC4-950C-1304A750F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28F8F058</Template>
  <TotalTime>758</TotalTime>
  <Pages>8</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Ring</dc:creator>
  <cp:keywords/>
  <dc:description/>
  <cp:lastModifiedBy>Taylor Ring</cp:lastModifiedBy>
  <cp:revision>18</cp:revision>
  <dcterms:created xsi:type="dcterms:W3CDTF">2016-09-20T13:24:00Z</dcterms:created>
  <dcterms:modified xsi:type="dcterms:W3CDTF">2016-10-13T12:14:00Z</dcterms:modified>
</cp:coreProperties>
</file>